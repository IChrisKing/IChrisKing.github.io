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B10" w:rsidRPr="0026251B" w:rsidRDefault="005E2B10" w:rsidP="00E01E2C">
      <w:pPr>
        <w:jc w:val="center"/>
        <w:rPr>
          <w:rFonts w:eastAsia="黑体"/>
          <w:b/>
          <w:sz w:val="32"/>
          <w:szCs w:val="32"/>
        </w:rPr>
      </w:pPr>
      <w:r w:rsidRPr="0026251B">
        <w:rPr>
          <w:rFonts w:eastAsia="黑体"/>
          <w:b/>
          <w:sz w:val="32"/>
          <w:szCs w:val="32"/>
        </w:rPr>
        <w:t>Application for employment</w:t>
      </w:r>
    </w:p>
    <w:p w:rsidR="005E2B10" w:rsidRPr="00BA28CC" w:rsidRDefault="005E2B10" w:rsidP="00BA28CC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应聘登</w:t>
      </w:r>
      <w:r w:rsidRPr="0026251B">
        <w:rPr>
          <w:rFonts w:ascii="黑体" w:eastAsia="黑体" w:hint="eastAsia"/>
          <w:b/>
          <w:sz w:val="32"/>
          <w:szCs w:val="32"/>
        </w:rPr>
        <w:t>记表</w:t>
      </w:r>
    </w:p>
    <w:p w:rsidR="005E2B10" w:rsidRDefault="005E2B10" w:rsidP="00C76B15">
      <w:pPr>
        <w:ind w:firstLineChars="200" w:firstLine="31680"/>
      </w:pPr>
      <w:r>
        <w:t>We are equal opportunity employer dedicated to a policy of non-discrimination in employment on any basis including age, gender, color, race, creed, nationality, marital status, political belief or disability that does not prohibit performance of essential job functions.</w:t>
      </w:r>
    </w:p>
    <w:p w:rsidR="005E2B10" w:rsidRDefault="005E2B10" w:rsidP="00C76B15">
      <w:pPr>
        <w:ind w:firstLineChars="200" w:firstLine="31680"/>
      </w:pPr>
      <w:r>
        <w:rPr>
          <w:rFonts w:hint="eastAsia"/>
        </w:rPr>
        <w:t>在包括年龄、性别、肤色、种族、宗教信仰及主张、民族、婚姻状况、政治信仰及非影响正常生活工作的残障人士方面，本公司致力于对任何受雇方均提供平等的雇佣机会与政策。</w:t>
      </w:r>
    </w:p>
    <w:p w:rsidR="005E2B10" w:rsidRDefault="005E2B10" w:rsidP="00C76B15">
      <w:pPr>
        <w:ind w:firstLineChars="200" w:firstLine="31680"/>
      </w:pPr>
    </w:p>
    <w:p w:rsidR="005E2B10" w:rsidRDefault="005E2B10" w:rsidP="00735CF6">
      <w:pPr>
        <w:tabs>
          <w:tab w:val="center" w:pos="5233"/>
        </w:tabs>
      </w:pPr>
      <w:r>
        <w:t>Position applied for</w:t>
      </w:r>
      <w:r>
        <w:tab/>
        <w:t xml:space="preserve">               Other interested position</w:t>
      </w:r>
    </w:p>
    <w:p w:rsidR="005E2B10" w:rsidRPr="00E01E2C" w:rsidRDefault="005E2B10" w:rsidP="00735CF6">
      <w:pPr>
        <w:rPr>
          <w:u w:val="single"/>
        </w:rPr>
      </w:pPr>
      <w:r>
        <w:rPr>
          <w:rFonts w:hint="eastAsia"/>
        </w:rPr>
        <w:t>应聘职位：</w:t>
      </w:r>
      <w:r>
        <w:t xml:space="preserve"> 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高级</w:t>
      </w:r>
      <w:r>
        <w:rPr>
          <w:u w:val="single"/>
        </w:rPr>
        <w:t>Android</w:t>
      </w:r>
      <w:r>
        <w:rPr>
          <w:rFonts w:hint="eastAsia"/>
          <w:u w:val="single"/>
        </w:rPr>
        <w:t>开发工程师</w:t>
      </w:r>
      <w:r>
        <w:rPr>
          <w:u w:val="single"/>
        </w:rPr>
        <w:t xml:space="preserve">                     </w:t>
      </w:r>
      <w:r>
        <w:rPr>
          <w:rFonts w:hint="eastAsia"/>
        </w:rPr>
        <w:t>其它可考虑职位：</w:t>
      </w:r>
      <w:r>
        <w:rPr>
          <w:u w:val="single"/>
        </w:rPr>
        <w:t xml:space="preserve">                                  </w:t>
      </w:r>
    </w:p>
    <w:p w:rsidR="005E2B10" w:rsidRPr="00735CF6" w:rsidRDefault="005E2B10">
      <w:r>
        <w:t xml:space="preserve"> </w:t>
      </w:r>
    </w:p>
    <w:p w:rsidR="005E2B10" w:rsidRDefault="005E2B10">
      <w:pPr>
        <w:rPr>
          <w:rFonts w:ascii="黑体" w:eastAsia="黑体"/>
          <w:sz w:val="24"/>
        </w:rPr>
      </w:pPr>
      <w:r w:rsidRPr="0026251B">
        <w:rPr>
          <w:rFonts w:eastAsia="黑体"/>
          <w:b/>
          <w:sz w:val="24"/>
        </w:rPr>
        <w:t>P</w:t>
      </w:r>
      <w:r>
        <w:rPr>
          <w:rFonts w:eastAsia="黑体"/>
          <w:b/>
          <w:sz w:val="24"/>
        </w:rPr>
        <w:t>ERSONAL INFORMATION</w:t>
      </w:r>
      <w:r w:rsidRPr="00E01E2C">
        <w:rPr>
          <w:rFonts w:ascii="黑体" w:eastAsia="黑体"/>
          <w:sz w:val="24"/>
        </w:rPr>
        <w:t xml:space="preserve"> </w:t>
      </w:r>
      <w:r w:rsidRPr="00E01E2C">
        <w:rPr>
          <w:rFonts w:ascii="黑体" w:eastAsia="黑体" w:hint="eastAsia"/>
          <w:sz w:val="24"/>
        </w:rPr>
        <w:t>个人资料：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6"/>
        <w:gridCol w:w="847"/>
        <w:gridCol w:w="560"/>
        <w:gridCol w:w="857"/>
        <w:gridCol w:w="855"/>
        <w:gridCol w:w="1559"/>
        <w:gridCol w:w="1985"/>
        <w:gridCol w:w="1701"/>
      </w:tblGrid>
      <w:tr w:rsidR="005E2B10" w:rsidTr="00783EDA">
        <w:trPr>
          <w:trHeight w:val="394"/>
        </w:trPr>
        <w:tc>
          <w:tcPr>
            <w:tcW w:w="2376" w:type="dxa"/>
            <w:vAlign w:val="center"/>
          </w:tcPr>
          <w:p w:rsidR="005E2B10" w:rsidRDefault="005E2B10" w:rsidP="00994F7F">
            <w:pPr>
              <w:spacing w:line="12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  <w:p w:rsidR="005E2B10" w:rsidRPr="00007651" w:rsidRDefault="005E2B10" w:rsidP="00994F7F">
            <w:pPr>
              <w:spacing w:line="12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407" w:type="dxa"/>
            <w:gridSpan w:val="2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金文慧</w:t>
            </w:r>
          </w:p>
        </w:tc>
        <w:tc>
          <w:tcPr>
            <w:tcW w:w="1712" w:type="dxa"/>
            <w:gridSpan w:val="2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Date of Birth</w:t>
            </w:r>
          </w:p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559" w:type="dxa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1988"/>
              </w:smartTagPr>
              <w:r>
                <w:rPr>
                  <w:sz w:val="18"/>
                  <w:szCs w:val="18"/>
                </w:rPr>
                <w:t>1988-07-01</w:t>
              </w:r>
            </w:smartTag>
          </w:p>
        </w:tc>
        <w:tc>
          <w:tcPr>
            <w:tcW w:w="1985" w:type="dxa"/>
            <w:vAlign w:val="center"/>
          </w:tcPr>
          <w:p w:rsidR="005E2B10" w:rsidRDefault="005E2B10" w:rsidP="005E2B10">
            <w:pPr>
              <w:ind w:left="31680" w:hangingChars="50" w:firstLine="31680"/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Marital Status</w:t>
            </w:r>
          </w:p>
          <w:p w:rsidR="005E2B10" w:rsidRPr="00007651" w:rsidRDefault="005E2B10" w:rsidP="005E2B10">
            <w:pPr>
              <w:ind w:left="31680" w:hangingChars="50" w:firstLine="31680"/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婚姻状况</w:t>
            </w:r>
          </w:p>
        </w:tc>
        <w:tc>
          <w:tcPr>
            <w:tcW w:w="1701" w:type="dxa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未婚</w:t>
            </w:r>
          </w:p>
        </w:tc>
      </w:tr>
      <w:tr w:rsidR="005E2B10" w:rsidTr="00783EDA">
        <w:trPr>
          <w:trHeight w:val="474"/>
        </w:trPr>
        <w:tc>
          <w:tcPr>
            <w:tcW w:w="2376" w:type="dxa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407" w:type="dxa"/>
            <w:gridSpan w:val="2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1712" w:type="dxa"/>
            <w:gridSpan w:val="2"/>
            <w:vAlign w:val="center"/>
          </w:tcPr>
          <w:p w:rsidR="005E2B10" w:rsidRDefault="005E2B10" w:rsidP="00994F7F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Nationality</w:t>
            </w:r>
          </w:p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籍贯</w:t>
            </w:r>
          </w:p>
        </w:tc>
        <w:tc>
          <w:tcPr>
            <w:tcW w:w="1559" w:type="dxa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浙江</w:t>
            </w:r>
          </w:p>
        </w:tc>
        <w:tc>
          <w:tcPr>
            <w:tcW w:w="1985" w:type="dxa"/>
            <w:vAlign w:val="center"/>
          </w:tcPr>
          <w:p w:rsidR="005E2B10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Country of Birth</w:t>
            </w:r>
          </w:p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出生国家</w:t>
            </w:r>
          </w:p>
        </w:tc>
        <w:tc>
          <w:tcPr>
            <w:tcW w:w="1701" w:type="dxa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中国</w:t>
            </w:r>
          </w:p>
        </w:tc>
      </w:tr>
      <w:tr w:rsidR="005E2B10" w:rsidTr="00783EDA">
        <w:trPr>
          <w:trHeight w:val="474"/>
        </w:trPr>
        <w:tc>
          <w:tcPr>
            <w:tcW w:w="2376" w:type="dxa"/>
            <w:vAlign w:val="center"/>
          </w:tcPr>
          <w:p w:rsidR="005E2B10" w:rsidRPr="00D85675" w:rsidRDefault="005E2B10" w:rsidP="00994F7F">
            <w:pPr>
              <w:jc w:val="center"/>
              <w:rPr>
                <w:sz w:val="18"/>
                <w:szCs w:val="18"/>
              </w:rPr>
            </w:pPr>
            <w:r w:rsidRPr="00D85675">
              <w:rPr>
                <w:sz w:val="18"/>
                <w:szCs w:val="18"/>
              </w:rPr>
              <w:t>Health</w:t>
            </w:r>
          </w:p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 w:rsidRPr="00D85675">
              <w:rPr>
                <w:rFonts w:hint="eastAsia"/>
                <w:sz w:val="18"/>
                <w:szCs w:val="18"/>
              </w:rPr>
              <w:t>健康状况</w:t>
            </w:r>
          </w:p>
        </w:tc>
        <w:tc>
          <w:tcPr>
            <w:tcW w:w="3119" w:type="dxa"/>
            <w:gridSpan w:val="4"/>
            <w:vAlign w:val="center"/>
          </w:tcPr>
          <w:p w:rsidR="005E2B10" w:rsidRDefault="005E2B10" w:rsidP="0099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健康</w:t>
            </w:r>
          </w:p>
        </w:tc>
        <w:tc>
          <w:tcPr>
            <w:tcW w:w="1559" w:type="dxa"/>
            <w:vAlign w:val="center"/>
          </w:tcPr>
          <w:p w:rsidR="005E2B10" w:rsidRPr="00D85675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Criminal Record</w:t>
            </w:r>
          </w:p>
          <w:p w:rsidR="005E2B10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有无犯罪记录</w:t>
            </w:r>
          </w:p>
        </w:tc>
        <w:tc>
          <w:tcPr>
            <w:tcW w:w="3686" w:type="dxa"/>
            <w:gridSpan w:val="2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5E2B10" w:rsidTr="00783EDA">
        <w:trPr>
          <w:trHeight w:val="553"/>
        </w:trPr>
        <w:tc>
          <w:tcPr>
            <w:tcW w:w="2376" w:type="dxa"/>
            <w:vAlign w:val="center"/>
          </w:tcPr>
          <w:p w:rsidR="005E2B10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No.</w:t>
            </w:r>
          </w:p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护照号码</w:t>
            </w:r>
          </w:p>
        </w:tc>
        <w:tc>
          <w:tcPr>
            <w:tcW w:w="1407" w:type="dxa"/>
            <w:gridSpan w:val="2"/>
            <w:vAlign w:val="center"/>
          </w:tcPr>
          <w:p w:rsidR="005E2B10" w:rsidRPr="00007651" w:rsidRDefault="005E2B10" w:rsidP="00994F7F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620402198807010020</w:t>
            </w:r>
          </w:p>
        </w:tc>
        <w:tc>
          <w:tcPr>
            <w:tcW w:w="1712" w:type="dxa"/>
            <w:gridSpan w:val="2"/>
            <w:vAlign w:val="center"/>
          </w:tcPr>
          <w:p w:rsidR="005E2B10" w:rsidRDefault="005E2B10" w:rsidP="00994F7F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Mobile Phone</w:t>
            </w:r>
            <w:r>
              <w:rPr>
                <w:sz w:val="18"/>
                <w:szCs w:val="18"/>
              </w:rPr>
              <w:t xml:space="preserve"> </w:t>
            </w:r>
          </w:p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手机</w:t>
            </w:r>
          </w:p>
        </w:tc>
        <w:tc>
          <w:tcPr>
            <w:tcW w:w="1559" w:type="dxa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18610902826</w:t>
            </w:r>
          </w:p>
        </w:tc>
        <w:tc>
          <w:tcPr>
            <w:tcW w:w="1985" w:type="dxa"/>
            <w:vAlign w:val="center"/>
          </w:tcPr>
          <w:p w:rsidR="005E2B10" w:rsidRDefault="005E2B10" w:rsidP="00994F7F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E-Mail</w:t>
            </w:r>
            <w:r>
              <w:rPr>
                <w:sz w:val="18"/>
                <w:szCs w:val="18"/>
              </w:rPr>
              <w:t xml:space="preserve"> </w:t>
            </w:r>
          </w:p>
          <w:p w:rsidR="005E2B10" w:rsidRPr="00007651" w:rsidRDefault="005E2B10" w:rsidP="00994F7F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电子信箱</w:t>
            </w:r>
          </w:p>
        </w:tc>
        <w:tc>
          <w:tcPr>
            <w:tcW w:w="1701" w:type="dxa"/>
            <w:vAlign w:val="center"/>
          </w:tcPr>
          <w:p w:rsidR="005E2B10" w:rsidRPr="00007651" w:rsidRDefault="005E2B10" w:rsidP="00994F7F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chrisking310@gmail.com      </w:t>
            </w:r>
          </w:p>
        </w:tc>
      </w:tr>
      <w:tr w:rsidR="005E2B10" w:rsidTr="00783EDA">
        <w:tc>
          <w:tcPr>
            <w:tcW w:w="2376" w:type="dxa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Notify in Case of Emergency</w:t>
            </w:r>
            <w:r>
              <w:rPr>
                <w:sz w:val="18"/>
                <w:szCs w:val="18"/>
              </w:rPr>
              <w:t xml:space="preserve">  </w:t>
            </w:r>
          </w:p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紧急联络人姓名</w:t>
            </w:r>
          </w:p>
        </w:tc>
        <w:tc>
          <w:tcPr>
            <w:tcW w:w="1407" w:type="dxa"/>
            <w:gridSpan w:val="2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傅丽婷</w:t>
            </w:r>
          </w:p>
        </w:tc>
        <w:tc>
          <w:tcPr>
            <w:tcW w:w="1712" w:type="dxa"/>
            <w:gridSpan w:val="2"/>
            <w:vAlign w:val="center"/>
          </w:tcPr>
          <w:p w:rsidR="005E2B10" w:rsidRDefault="005E2B10" w:rsidP="00994F7F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Telephone</w:t>
            </w:r>
          </w:p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559" w:type="dxa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18811300785</w:t>
            </w:r>
          </w:p>
        </w:tc>
        <w:tc>
          <w:tcPr>
            <w:tcW w:w="1985" w:type="dxa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Relationship</w:t>
            </w:r>
          </w:p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关系</w:t>
            </w:r>
          </w:p>
        </w:tc>
        <w:tc>
          <w:tcPr>
            <w:tcW w:w="1701" w:type="dxa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朋友</w:t>
            </w:r>
          </w:p>
        </w:tc>
      </w:tr>
      <w:tr w:rsidR="005E2B10" w:rsidTr="00783EDA">
        <w:trPr>
          <w:trHeight w:val="564"/>
        </w:trPr>
        <w:tc>
          <w:tcPr>
            <w:tcW w:w="2376" w:type="dxa"/>
            <w:vAlign w:val="center"/>
          </w:tcPr>
          <w:p w:rsidR="005E2B10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Registered R</w:t>
            </w:r>
            <w:r w:rsidRPr="00946ABC">
              <w:rPr>
                <w:sz w:val="18"/>
                <w:szCs w:val="18"/>
              </w:rPr>
              <w:t>esidence</w:t>
            </w:r>
          </w:p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户口所在地</w:t>
            </w:r>
          </w:p>
        </w:tc>
        <w:tc>
          <w:tcPr>
            <w:tcW w:w="3119" w:type="dxa"/>
            <w:gridSpan w:val="4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四川省成都市</w:t>
            </w:r>
          </w:p>
        </w:tc>
        <w:tc>
          <w:tcPr>
            <w:tcW w:w="1559" w:type="dxa"/>
            <w:vAlign w:val="center"/>
          </w:tcPr>
          <w:p w:rsidR="005E2B10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Files Location</w:t>
            </w:r>
          </w:p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档案所在地</w:t>
            </w:r>
          </w:p>
        </w:tc>
        <w:tc>
          <w:tcPr>
            <w:tcW w:w="3686" w:type="dxa"/>
            <w:gridSpan w:val="2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四川省成都市</w:t>
            </w:r>
          </w:p>
        </w:tc>
      </w:tr>
      <w:tr w:rsidR="005E2B10" w:rsidTr="00783EDA">
        <w:tc>
          <w:tcPr>
            <w:tcW w:w="2376" w:type="dxa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Highest Education Level</w:t>
            </w:r>
          </w:p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最高学历</w:t>
            </w:r>
          </w:p>
        </w:tc>
        <w:tc>
          <w:tcPr>
            <w:tcW w:w="1407" w:type="dxa"/>
            <w:gridSpan w:val="2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硕士</w:t>
            </w:r>
          </w:p>
        </w:tc>
        <w:tc>
          <w:tcPr>
            <w:tcW w:w="1712" w:type="dxa"/>
            <w:gridSpan w:val="2"/>
            <w:vAlign w:val="center"/>
          </w:tcPr>
          <w:p w:rsidR="005E2B10" w:rsidRPr="00007651" w:rsidRDefault="005E2B10" w:rsidP="004F090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Graduation </w:t>
            </w:r>
            <w:r w:rsidRPr="00007651">
              <w:rPr>
                <w:sz w:val="18"/>
                <w:szCs w:val="18"/>
              </w:rPr>
              <w:t>Time</w:t>
            </w:r>
          </w:p>
          <w:p w:rsidR="005E2B10" w:rsidRPr="00007651" w:rsidRDefault="005E2B10" w:rsidP="004F0907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毕业时间</w:t>
            </w:r>
          </w:p>
        </w:tc>
        <w:tc>
          <w:tcPr>
            <w:tcW w:w="1559" w:type="dxa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2014-07</w:t>
            </w:r>
          </w:p>
        </w:tc>
        <w:tc>
          <w:tcPr>
            <w:tcW w:w="1985" w:type="dxa"/>
            <w:vAlign w:val="center"/>
          </w:tcPr>
          <w:p w:rsidR="005E2B10" w:rsidRPr="00007651" w:rsidRDefault="005E2B10" w:rsidP="004F0907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University</w:t>
            </w:r>
          </w:p>
          <w:p w:rsidR="005E2B10" w:rsidRPr="00007651" w:rsidRDefault="005E2B10" w:rsidP="004F0907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毕业院校</w:t>
            </w:r>
          </w:p>
        </w:tc>
        <w:tc>
          <w:tcPr>
            <w:tcW w:w="1701" w:type="dxa"/>
            <w:vAlign w:val="center"/>
          </w:tcPr>
          <w:p w:rsidR="005E2B10" w:rsidRPr="00007651" w:rsidRDefault="005E2B10" w:rsidP="004F090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成都信息工程大学</w:t>
            </w:r>
          </w:p>
        </w:tc>
      </w:tr>
      <w:tr w:rsidR="005E2B10" w:rsidTr="00783EDA">
        <w:trPr>
          <w:trHeight w:val="465"/>
        </w:trPr>
        <w:tc>
          <w:tcPr>
            <w:tcW w:w="2376" w:type="dxa"/>
            <w:vAlign w:val="center"/>
          </w:tcPr>
          <w:p w:rsidR="005E2B10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Language Proficiency</w:t>
            </w:r>
          </w:p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外语水平</w:t>
            </w:r>
          </w:p>
        </w:tc>
        <w:tc>
          <w:tcPr>
            <w:tcW w:w="1407" w:type="dxa"/>
            <w:gridSpan w:val="2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六级</w:t>
            </w:r>
          </w:p>
        </w:tc>
        <w:tc>
          <w:tcPr>
            <w:tcW w:w="1712" w:type="dxa"/>
            <w:gridSpan w:val="2"/>
            <w:vAlign w:val="center"/>
          </w:tcPr>
          <w:p w:rsidR="005E2B10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559" w:type="dxa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计算机应用技术</w:t>
            </w:r>
          </w:p>
        </w:tc>
        <w:tc>
          <w:tcPr>
            <w:tcW w:w="1985" w:type="dxa"/>
            <w:vAlign w:val="center"/>
          </w:tcPr>
          <w:p w:rsidR="005E2B10" w:rsidRDefault="005E2B10" w:rsidP="00994F7F">
            <w:pPr>
              <w:jc w:val="center"/>
              <w:rPr>
                <w:sz w:val="18"/>
                <w:szCs w:val="18"/>
              </w:rPr>
            </w:pPr>
            <w:hyperlink r:id="rId7" w:tgtFrame="_blank" w:history="1">
              <w:r>
                <w:rPr>
                  <w:sz w:val="18"/>
                  <w:szCs w:val="18"/>
                </w:rPr>
                <w:t>Qualification C</w:t>
              </w:r>
              <w:r w:rsidRPr="004F0907">
                <w:rPr>
                  <w:sz w:val="18"/>
                  <w:szCs w:val="18"/>
                </w:rPr>
                <w:t>ertificate</w:t>
              </w:r>
            </w:hyperlink>
          </w:p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资格证书</w:t>
            </w:r>
          </w:p>
        </w:tc>
        <w:tc>
          <w:tcPr>
            <w:tcW w:w="1701" w:type="dxa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</w:p>
        </w:tc>
      </w:tr>
      <w:tr w:rsidR="005E2B10" w:rsidTr="00783EDA">
        <w:trPr>
          <w:trHeight w:val="465"/>
        </w:trPr>
        <w:tc>
          <w:tcPr>
            <w:tcW w:w="2376" w:type="dxa"/>
            <w:vMerge w:val="restart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Present Address/Zip Code</w:t>
            </w:r>
          </w:p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目前住址</w:t>
            </w:r>
            <w:r w:rsidRPr="00007651">
              <w:rPr>
                <w:sz w:val="18"/>
                <w:szCs w:val="18"/>
              </w:rPr>
              <w:t>/</w:t>
            </w:r>
            <w:r w:rsidRPr="00007651"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8364" w:type="dxa"/>
            <w:gridSpan w:val="7"/>
            <w:vAlign w:val="center"/>
          </w:tcPr>
          <w:p w:rsidR="005E2B10" w:rsidRPr="00007651" w:rsidRDefault="005E2B10" w:rsidP="0099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 /</w:t>
            </w:r>
            <w:r>
              <w:rPr>
                <w:rFonts w:hint="eastAsia"/>
                <w:sz w:val="18"/>
                <w:szCs w:val="18"/>
              </w:rPr>
              <w:t>地址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北京市海淀区怡美家园</w:t>
            </w:r>
            <w:r>
              <w:rPr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号楼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单元</w:t>
            </w:r>
            <w:r>
              <w:rPr>
                <w:sz w:val="18"/>
                <w:szCs w:val="18"/>
              </w:rPr>
              <w:t>1201</w:t>
            </w:r>
          </w:p>
        </w:tc>
      </w:tr>
      <w:tr w:rsidR="005E2B10" w:rsidTr="00783EDA">
        <w:trPr>
          <w:trHeight w:val="388"/>
        </w:trPr>
        <w:tc>
          <w:tcPr>
            <w:tcW w:w="2376" w:type="dxa"/>
            <w:vMerge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64" w:type="dxa"/>
            <w:gridSpan w:val="7"/>
            <w:vAlign w:val="center"/>
          </w:tcPr>
          <w:p w:rsidR="005E2B10" w:rsidRPr="00007651" w:rsidRDefault="005E2B10" w:rsidP="0099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Zip Code /</w:t>
            </w:r>
            <w:r>
              <w:rPr>
                <w:rFonts w:hint="eastAsia"/>
                <w:sz w:val="18"/>
                <w:szCs w:val="18"/>
              </w:rPr>
              <w:t>邮编</w:t>
            </w:r>
            <w:r>
              <w:rPr>
                <w:sz w:val="18"/>
                <w:szCs w:val="18"/>
              </w:rPr>
              <w:t xml:space="preserve"> 100000</w:t>
            </w:r>
          </w:p>
        </w:tc>
      </w:tr>
      <w:tr w:rsidR="005E2B10" w:rsidTr="00783EDA">
        <w:trPr>
          <w:trHeight w:val="809"/>
        </w:trPr>
        <w:tc>
          <w:tcPr>
            <w:tcW w:w="2376" w:type="dxa"/>
            <w:vAlign w:val="center"/>
          </w:tcPr>
          <w:p w:rsidR="005E2B10" w:rsidRDefault="005E2B10" w:rsidP="00946A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 Package</w:t>
            </w:r>
          </w:p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目前薪资</w:t>
            </w:r>
          </w:p>
        </w:tc>
        <w:tc>
          <w:tcPr>
            <w:tcW w:w="8364" w:type="dxa"/>
            <w:gridSpan w:val="7"/>
            <w:vAlign w:val="center"/>
          </w:tcPr>
          <w:p w:rsidR="005E2B10" w:rsidRDefault="005E2B10" w:rsidP="00AA26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Salary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Before Tax</w:t>
            </w:r>
            <w:r>
              <w:rPr>
                <w:rFonts w:hint="eastAsia"/>
                <w:sz w:val="18"/>
                <w:szCs w:val="18"/>
              </w:rPr>
              <w:t>）</w:t>
            </w:r>
            <w:r>
              <w:rPr>
                <w:sz w:val="18"/>
                <w:szCs w:val="18"/>
              </w:rPr>
              <w:t xml:space="preserve">                 Bonus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Before Tax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5E2B10" w:rsidRDefault="005E2B10" w:rsidP="00AA268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月薪（税前）</w:t>
            </w:r>
            <w:r>
              <w:rPr>
                <w:sz w:val="18"/>
                <w:szCs w:val="18"/>
              </w:rPr>
              <w:t>____</w:t>
            </w:r>
            <w:r w:rsidRPr="00C76B15">
              <w:rPr>
                <w:sz w:val="18"/>
                <w:szCs w:val="18"/>
                <w:u w:val="single"/>
              </w:rPr>
              <w:t>18000</w:t>
            </w:r>
            <w:r w:rsidRPr="008028C9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__________</w:t>
            </w:r>
            <w:r w:rsidRPr="008028C9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 xml:space="preserve">__     </w:t>
            </w:r>
            <w:r>
              <w:rPr>
                <w:rFonts w:hint="eastAsia"/>
                <w:sz w:val="18"/>
                <w:szCs w:val="18"/>
              </w:rPr>
              <w:t>奖金（税前）</w:t>
            </w:r>
            <w:r>
              <w:rPr>
                <w:sz w:val="18"/>
                <w:szCs w:val="18"/>
              </w:rPr>
              <w:t xml:space="preserve">  _</w:t>
            </w:r>
            <w:r w:rsidRPr="008028C9">
              <w:rPr>
                <w:sz w:val="18"/>
                <w:szCs w:val="18"/>
              </w:rPr>
              <w:t>___</w:t>
            </w:r>
            <w:r>
              <w:rPr>
                <w:sz w:val="18"/>
                <w:szCs w:val="18"/>
              </w:rPr>
              <w:t>_</w:t>
            </w:r>
            <w:r w:rsidRPr="008028C9">
              <w:rPr>
                <w:sz w:val="18"/>
                <w:szCs w:val="18"/>
              </w:rPr>
              <w:t>_</w:t>
            </w:r>
            <w:r w:rsidRPr="00C76B15">
              <w:rPr>
                <w:sz w:val="18"/>
                <w:szCs w:val="18"/>
                <w:u w:val="single"/>
              </w:rPr>
              <w:t>_</w:t>
            </w:r>
            <w:r>
              <w:rPr>
                <w:sz w:val="18"/>
                <w:szCs w:val="18"/>
                <w:u w:val="single"/>
              </w:rPr>
              <w:t>5</w:t>
            </w:r>
            <w:r w:rsidRPr="00C76B15">
              <w:rPr>
                <w:sz w:val="18"/>
                <w:szCs w:val="18"/>
                <w:u w:val="single"/>
              </w:rPr>
              <w:t>0000/</w:t>
            </w:r>
            <w:r w:rsidRPr="00C76B15">
              <w:rPr>
                <w:rFonts w:hint="eastAsia"/>
                <w:sz w:val="18"/>
                <w:szCs w:val="18"/>
                <w:u w:val="single"/>
              </w:rPr>
              <w:t>年</w:t>
            </w:r>
            <w:r w:rsidRPr="008028C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__</w:t>
            </w:r>
            <w:r w:rsidRPr="008028C9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_</w:t>
            </w:r>
            <w:r w:rsidRPr="008028C9">
              <w:rPr>
                <w:sz w:val="18"/>
                <w:szCs w:val="18"/>
              </w:rPr>
              <w:t>___</w:t>
            </w:r>
            <w:r>
              <w:rPr>
                <w:sz w:val="18"/>
                <w:szCs w:val="18"/>
              </w:rPr>
              <w:t>_</w:t>
            </w:r>
            <w:r w:rsidRPr="008028C9">
              <w:rPr>
                <w:sz w:val="18"/>
                <w:szCs w:val="18"/>
              </w:rPr>
              <w:t>___</w:t>
            </w:r>
            <w:r>
              <w:rPr>
                <w:sz w:val="18"/>
                <w:szCs w:val="18"/>
              </w:rPr>
              <w:t>_</w:t>
            </w:r>
          </w:p>
          <w:p w:rsidR="005E2B10" w:rsidRDefault="005E2B10" w:rsidP="001E13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1E139D">
              <w:rPr>
                <w:sz w:val="18"/>
                <w:szCs w:val="18"/>
              </w:rPr>
              <w:t>ption </w:t>
            </w:r>
            <w:r>
              <w:rPr>
                <w:sz w:val="18"/>
                <w:szCs w:val="18"/>
              </w:rPr>
              <w:t>&amp;</w:t>
            </w:r>
            <w:r w:rsidRPr="001E139D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S</w:t>
            </w:r>
            <w:r w:rsidRPr="001E139D">
              <w:rPr>
                <w:sz w:val="18"/>
                <w:szCs w:val="18"/>
              </w:rPr>
              <w:t>tock</w:t>
            </w:r>
            <w:r>
              <w:rPr>
                <w:sz w:val="18"/>
                <w:szCs w:val="18"/>
              </w:rPr>
              <w:t xml:space="preserve">                          Other Rewords</w:t>
            </w:r>
          </w:p>
          <w:p w:rsidR="005E2B10" w:rsidRPr="00007651" w:rsidRDefault="005E2B10" w:rsidP="001E13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股权期权</w:t>
            </w:r>
            <w:r>
              <w:rPr>
                <w:sz w:val="18"/>
                <w:szCs w:val="18"/>
              </w:rPr>
              <w:t xml:space="preserve">    </w:t>
            </w:r>
            <w:r w:rsidRPr="008028C9">
              <w:rPr>
                <w:sz w:val="18"/>
                <w:szCs w:val="18"/>
              </w:rPr>
              <w:t>_____</w:t>
            </w:r>
            <w:r>
              <w:rPr>
                <w:sz w:val="18"/>
                <w:szCs w:val="18"/>
              </w:rPr>
              <w:t>_</w:t>
            </w:r>
            <w:r w:rsidRPr="008028C9">
              <w:rPr>
                <w:sz w:val="18"/>
                <w:szCs w:val="18"/>
              </w:rPr>
              <w:t>__</w:t>
            </w:r>
            <w:r w:rsidRPr="00C76B15">
              <w:rPr>
                <w:rFonts w:hint="eastAsia"/>
                <w:sz w:val="18"/>
                <w:szCs w:val="18"/>
                <w:u w:val="single"/>
              </w:rPr>
              <w:t>无</w:t>
            </w:r>
            <w:r w:rsidRPr="008028C9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_________</w:t>
            </w:r>
            <w:r w:rsidRPr="008028C9"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 xml:space="preserve">__       </w:t>
            </w:r>
            <w:r>
              <w:rPr>
                <w:rFonts w:hint="eastAsia"/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 xml:space="preserve">        _______</w:t>
            </w:r>
            <w:r w:rsidRPr="008028C9">
              <w:rPr>
                <w:sz w:val="18"/>
                <w:szCs w:val="18"/>
              </w:rPr>
              <w:t>____</w:t>
            </w:r>
            <w:r w:rsidRPr="00C76B15">
              <w:rPr>
                <w:rFonts w:hint="eastAsia"/>
                <w:sz w:val="18"/>
                <w:szCs w:val="18"/>
                <w:u w:val="single"/>
              </w:rPr>
              <w:t>无</w:t>
            </w:r>
            <w:r w:rsidRPr="008028C9">
              <w:rPr>
                <w:sz w:val="18"/>
                <w:szCs w:val="18"/>
              </w:rPr>
              <w:t>________________</w:t>
            </w:r>
          </w:p>
        </w:tc>
      </w:tr>
      <w:tr w:rsidR="005E2B10" w:rsidTr="00783EDA">
        <w:trPr>
          <w:trHeight w:val="624"/>
        </w:trPr>
        <w:tc>
          <w:tcPr>
            <w:tcW w:w="2376" w:type="dxa"/>
            <w:vAlign w:val="center"/>
          </w:tcPr>
          <w:p w:rsidR="005E2B10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Compensation Expectation</w:t>
            </w:r>
          </w:p>
          <w:p w:rsidR="005E2B10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期望薪资</w:t>
            </w:r>
          </w:p>
        </w:tc>
        <w:tc>
          <w:tcPr>
            <w:tcW w:w="8364" w:type="dxa"/>
            <w:gridSpan w:val="7"/>
            <w:vAlign w:val="center"/>
          </w:tcPr>
          <w:p w:rsidR="005E2B10" w:rsidRDefault="005E2B10" w:rsidP="000C33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32k-38k</w:t>
            </w:r>
          </w:p>
        </w:tc>
      </w:tr>
      <w:tr w:rsidR="005E2B10" w:rsidTr="00783EDA">
        <w:trPr>
          <w:trHeight w:val="623"/>
        </w:trPr>
        <w:tc>
          <w:tcPr>
            <w:tcW w:w="5495" w:type="dxa"/>
            <w:gridSpan w:val="5"/>
            <w:vAlign w:val="center"/>
          </w:tcPr>
          <w:p w:rsidR="005E2B10" w:rsidRDefault="005E2B10" w:rsidP="000C3300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If your application receives favorable consideration, when will you be available to begin work</w:t>
            </w:r>
            <w:r w:rsidRPr="00007651">
              <w:rPr>
                <w:rFonts w:hint="eastAsia"/>
                <w:sz w:val="18"/>
                <w:szCs w:val="18"/>
              </w:rPr>
              <w:t>？</w:t>
            </w:r>
          </w:p>
          <w:p w:rsidR="005E2B10" w:rsidRPr="00007651" w:rsidRDefault="005E2B10" w:rsidP="000C3300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如聘用，可上岗日期</w:t>
            </w:r>
          </w:p>
        </w:tc>
        <w:tc>
          <w:tcPr>
            <w:tcW w:w="5245" w:type="dxa"/>
            <w:gridSpan w:val="3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12"/>
                <w:attr w:name="Year" w:val="2016"/>
              </w:smartTagPr>
              <w:r w:rsidRPr="00B31924">
                <w:rPr>
                  <w:sz w:val="18"/>
                  <w:szCs w:val="18"/>
                  <w:u w:val="single"/>
                </w:rPr>
                <w:t>2016/12/1</w:t>
              </w:r>
              <w:r>
                <w:rPr>
                  <w:sz w:val="18"/>
                  <w:szCs w:val="18"/>
                  <w:u w:val="single"/>
                </w:rPr>
                <w:t>2</w:t>
              </w:r>
            </w:smartTag>
            <w:r>
              <w:rPr>
                <w:sz w:val="18"/>
                <w:szCs w:val="18"/>
              </w:rPr>
              <w:t>______________(</w:t>
            </w:r>
            <w:r w:rsidRPr="00007651">
              <w:rPr>
                <w:sz w:val="18"/>
                <w:szCs w:val="18"/>
              </w:rPr>
              <w:t>YY/MM/DD</w:t>
            </w:r>
            <w:r>
              <w:rPr>
                <w:sz w:val="18"/>
                <w:szCs w:val="18"/>
              </w:rPr>
              <w:t>)</w:t>
            </w:r>
          </w:p>
        </w:tc>
      </w:tr>
      <w:tr w:rsidR="005E2B10" w:rsidTr="00783EDA">
        <w:tc>
          <w:tcPr>
            <w:tcW w:w="3223" w:type="dxa"/>
            <w:gridSpan w:val="2"/>
            <w:vAlign w:val="center"/>
          </w:tcPr>
          <w:p w:rsidR="005E2B10" w:rsidRPr="00007651" w:rsidRDefault="005E2B10" w:rsidP="00994F7F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 xml:space="preserve">Do you have any friends or relatives who are presently employed by </w:t>
            </w:r>
            <w:r>
              <w:rPr>
                <w:sz w:val="18"/>
                <w:szCs w:val="18"/>
              </w:rPr>
              <w:t xml:space="preserve">this </w:t>
            </w:r>
            <w:r w:rsidRPr="00007651">
              <w:rPr>
                <w:sz w:val="18"/>
                <w:szCs w:val="18"/>
              </w:rPr>
              <w:t>company?</w:t>
            </w:r>
          </w:p>
          <w:p w:rsidR="005E2B10" w:rsidRPr="00007651" w:rsidRDefault="005E2B10" w:rsidP="00AA2685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是否有亲属或朋友在本公司工作？</w:t>
            </w:r>
          </w:p>
        </w:tc>
        <w:tc>
          <w:tcPr>
            <w:tcW w:w="1417" w:type="dxa"/>
            <w:gridSpan w:val="2"/>
            <w:vAlign w:val="center"/>
          </w:tcPr>
          <w:p w:rsidR="005E2B10" w:rsidRPr="00007651" w:rsidRDefault="005E2B10" w:rsidP="00AA26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 /</w:t>
            </w:r>
            <w:r w:rsidRPr="00007651">
              <w:rPr>
                <w:sz w:val="18"/>
                <w:szCs w:val="18"/>
              </w:rPr>
              <w:t xml:space="preserve"> No</w:t>
            </w:r>
          </w:p>
          <w:p w:rsidR="005E2B10" w:rsidRPr="00C76B15" w:rsidRDefault="005E2B10" w:rsidP="001E139D">
            <w:pPr>
              <w:jc w:val="center"/>
              <w:rPr>
                <w:rFonts w:ascii="宋体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是</w:t>
            </w:r>
            <w:r w:rsidRPr="00007651">
              <w:rPr>
                <w:rFonts w:ascii="宋体" w:hAnsi="宋体" w:hint="eastAsia"/>
              </w:rPr>
              <w:t>□</w:t>
            </w:r>
            <w:r>
              <w:rPr>
                <w:rFonts w:ascii="宋体" w:hAnsi="宋体"/>
              </w:rPr>
              <w:t xml:space="preserve"> / </w:t>
            </w:r>
            <w:r w:rsidRPr="00007651">
              <w:rPr>
                <w:rFonts w:hint="eastAsia"/>
                <w:sz w:val="18"/>
                <w:szCs w:val="18"/>
              </w:rPr>
              <w:t>否</w:t>
            </w:r>
            <w:r w:rsidRPr="00C76B15">
              <w:rPr>
                <w:rFonts w:ascii="MS Mincho" w:eastAsia="MS Mincho" w:hAnsi="MS Mincho" w:cs="MS Mincho" w:hint="eastAsia"/>
              </w:rPr>
              <w:t>☑</w:t>
            </w:r>
          </w:p>
        </w:tc>
        <w:tc>
          <w:tcPr>
            <w:tcW w:w="855" w:type="dxa"/>
            <w:vAlign w:val="center"/>
          </w:tcPr>
          <w:p w:rsidR="005E2B10" w:rsidRPr="00007651" w:rsidRDefault="005E2B10" w:rsidP="001E139D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Name</w:t>
            </w:r>
          </w:p>
          <w:p w:rsidR="005E2B10" w:rsidRPr="00007651" w:rsidRDefault="005E2B10" w:rsidP="001E139D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559" w:type="dxa"/>
            <w:vAlign w:val="center"/>
          </w:tcPr>
          <w:p w:rsidR="005E2B10" w:rsidRPr="00007651" w:rsidRDefault="005E2B10" w:rsidP="005E2B10">
            <w:pPr>
              <w:ind w:firstLineChars="1200" w:firstLine="31680"/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E2B10" w:rsidRPr="00007651" w:rsidRDefault="005E2B10" w:rsidP="001E139D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Relationship</w:t>
            </w:r>
          </w:p>
          <w:p w:rsidR="005E2B10" w:rsidRPr="00007651" w:rsidRDefault="005E2B10" w:rsidP="001E13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关系</w:t>
            </w:r>
          </w:p>
        </w:tc>
        <w:tc>
          <w:tcPr>
            <w:tcW w:w="1701" w:type="dxa"/>
            <w:vAlign w:val="center"/>
          </w:tcPr>
          <w:p w:rsidR="005E2B10" w:rsidRPr="00007651" w:rsidRDefault="005E2B10" w:rsidP="005E2B10">
            <w:pPr>
              <w:ind w:firstLineChars="1200" w:firstLine="31680"/>
              <w:rPr>
                <w:sz w:val="18"/>
                <w:szCs w:val="18"/>
              </w:rPr>
            </w:pPr>
          </w:p>
        </w:tc>
      </w:tr>
    </w:tbl>
    <w:p w:rsidR="005E2B10" w:rsidRPr="0026251B" w:rsidRDefault="005E2B10" w:rsidP="00CE2019">
      <w:pPr>
        <w:rPr>
          <w:rFonts w:ascii="黑体" w:eastAsia="黑体"/>
          <w:sz w:val="24"/>
        </w:rPr>
      </w:pPr>
      <w:r w:rsidRPr="0026251B">
        <w:rPr>
          <w:rFonts w:eastAsia="黑体"/>
          <w:b/>
          <w:sz w:val="24"/>
        </w:rPr>
        <w:t>WORK</w:t>
      </w:r>
      <w:r>
        <w:rPr>
          <w:rFonts w:eastAsia="黑体"/>
          <w:b/>
          <w:sz w:val="24"/>
        </w:rPr>
        <w:t xml:space="preserve">ING </w:t>
      </w:r>
      <w:r w:rsidRPr="0026251B">
        <w:rPr>
          <w:rFonts w:eastAsia="黑体"/>
          <w:b/>
          <w:sz w:val="24"/>
        </w:rPr>
        <w:t>EXPERIENCE</w:t>
      </w:r>
      <w:r w:rsidRPr="00E01E2C">
        <w:rPr>
          <w:rFonts w:ascii="黑体" w:eastAsia="黑体"/>
          <w:sz w:val="24"/>
        </w:rPr>
        <w:t xml:space="preserve"> </w:t>
      </w:r>
      <w:r w:rsidRPr="00E01E2C">
        <w:rPr>
          <w:rFonts w:ascii="黑体" w:eastAsia="黑体" w:hint="eastAsia"/>
          <w:sz w:val="24"/>
        </w:rPr>
        <w:t>工作经历：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15"/>
        <w:gridCol w:w="7"/>
        <w:gridCol w:w="1222"/>
        <w:gridCol w:w="1886"/>
        <w:gridCol w:w="1887"/>
        <w:gridCol w:w="1175"/>
        <w:gridCol w:w="1176"/>
        <w:gridCol w:w="1852"/>
      </w:tblGrid>
      <w:tr w:rsidR="005E2B10" w:rsidTr="00FE5851">
        <w:tc>
          <w:tcPr>
            <w:tcW w:w="2444" w:type="dxa"/>
            <w:gridSpan w:val="3"/>
            <w:vAlign w:val="center"/>
          </w:tcPr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Dates Employed</w:t>
            </w:r>
          </w:p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1886" w:type="dxa"/>
            <w:vMerge w:val="restart"/>
            <w:vAlign w:val="center"/>
          </w:tcPr>
          <w:p w:rsidR="005E2B10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 xml:space="preserve">Company Name </w:t>
            </w:r>
          </w:p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工作单位</w:t>
            </w:r>
          </w:p>
        </w:tc>
        <w:tc>
          <w:tcPr>
            <w:tcW w:w="1887" w:type="dxa"/>
            <w:vMerge w:val="restart"/>
            <w:vAlign w:val="center"/>
          </w:tcPr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Department</w:t>
            </w:r>
          </w:p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175" w:type="dxa"/>
            <w:vMerge w:val="restart"/>
            <w:vAlign w:val="center"/>
          </w:tcPr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Title</w:t>
            </w:r>
          </w:p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职位</w:t>
            </w:r>
          </w:p>
        </w:tc>
        <w:tc>
          <w:tcPr>
            <w:tcW w:w="1176" w:type="dxa"/>
            <w:vMerge w:val="restart"/>
            <w:vAlign w:val="center"/>
          </w:tcPr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 xml:space="preserve">Leaving </w:t>
            </w:r>
            <w:r>
              <w:rPr>
                <w:sz w:val="18"/>
                <w:szCs w:val="18"/>
              </w:rPr>
              <w:t>Reasons</w:t>
            </w:r>
            <w:r w:rsidRPr="00007651">
              <w:rPr>
                <w:sz w:val="18"/>
                <w:szCs w:val="18"/>
              </w:rPr>
              <w:t xml:space="preserve"> </w:t>
            </w:r>
          </w:p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离职原因</w:t>
            </w:r>
          </w:p>
        </w:tc>
        <w:tc>
          <w:tcPr>
            <w:tcW w:w="1852" w:type="dxa"/>
            <w:vMerge w:val="restart"/>
            <w:vAlign w:val="center"/>
          </w:tcPr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Salary</w:t>
            </w:r>
          </w:p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薪酬</w:t>
            </w:r>
          </w:p>
        </w:tc>
      </w:tr>
      <w:tr w:rsidR="005E2B10" w:rsidTr="00FE5851">
        <w:tc>
          <w:tcPr>
            <w:tcW w:w="1222" w:type="dxa"/>
            <w:gridSpan w:val="2"/>
            <w:vAlign w:val="center"/>
          </w:tcPr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Year/Month</w:t>
            </w:r>
            <w:r w:rsidRPr="00007651">
              <w:rPr>
                <w:rFonts w:hint="eastAsia"/>
                <w:sz w:val="18"/>
                <w:szCs w:val="18"/>
              </w:rPr>
              <w:t>年</w:t>
            </w:r>
            <w:r w:rsidRPr="00007651">
              <w:rPr>
                <w:sz w:val="18"/>
                <w:szCs w:val="18"/>
              </w:rPr>
              <w:t>/</w:t>
            </w:r>
            <w:r w:rsidRPr="00007651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222" w:type="dxa"/>
            <w:vAlign w:val="center"/>
          </w:tcPr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Year/Month</w:t>
            </w:r>
            <w:r w:rsidRPr="00007651">
              <w:rPr>
                <w:rFonts w:hint="eastAsia"/>
                <w:sz w:val="18"/>
                <w:szCs w:val="18"/>
              </w:rPr>
              <w:t>年</w:t>
            </w:r>
            <w:r w:rsidRPr="00007651">
              <w:rPr>
                <w:sz w:val="18"/>
                <w:szCs w:val="18"/>
              </w:rPr>
              <w:t>/</w:t>
            </w:r>
            <w:r w:rsidRPr="00007651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886" w:type="dxa"/>
            <w:vMerge/>
          </w:tcPr>
          <w:p w:rsidR="005E2B10" w:rsidRPr="00007651" w:rsidRDefault="005E2B10" w:rsidP="00FE5851">
            <w:pPr>
              <w:rPr>
                <w:sz w:val="18"/>
                <w:szCs w:val="18"/>
              </w:rPr>
            </w:pPr>
          </w:p>
        </w:tc>
        <w:tc>
          <w:tcPr>
            <w:tcW w:w="1887" w:type="dxa"/>
            <w:vMerge/>
          </w:tcPr>
          <w:p w:rsidR="005E2B10" w:rsidRPr="00007651" w:rsidRDefault="005E2B10" w:rsidP="00FE5851">
            <w:pPr>
              <w:rPr>
                <w:sz w:val="18"/>
                <w:szCs w:val="18"/>
              </w:rPr>
            </w:pPr>
          </w:p>
        </w:tc>
        <w:tc>
          <w:tcPr>
            <w:tcW w:w="1175" w:type="dxa"/>
            <w:vMerge/>
          </w:tcPr>
          <w:p w:rsidR="005E2B10" w:rsidRPr="00007651" w:rsidRDefault="005E2B10" w:rsidP="00FE5851">
            <w:pPr>
              <w:rPr>
                <w:sz w:val="18"/>
                <w:szCs w:val="18"/>
              </w:rPr>
            </w:pPr>
          </w:p>
        </w:tc>
        <w:tc>
          <w:tcPr>
            <w:tcW w:w="1176" w:type="dxa"/>
            <w:vMerge/>
          </w:tcPr>
          <w:p w:rsidR="005E2B10" w:rsidRPr="00007651" w:rsidRDefault="005E2B10" w:rsidP="00FE5851">
            <w:pPr>
              <w:rPr>
                <w:sz w:val="18"/>
                <w:szCs w:val="18"/>
              </w:rPr>
            </w:pPr>
          </w:p>
        </w:tc>
        <w:tc>
          <w:tcPr>
            <w:tcW w:w="1852" w:type="dxa"/>
            <w:vMerge/>
          </w:tcPr>
          <w:p w:rsidR="005E2B10" w:rsidRPr="00007651" w:rsidRDefault="005E2B10" w:rsidP="00FE5851">
            <w:pPr>
              <w:rPr>
                <w:sz w:val="18"/>
                <w:szCs w:val="18"/>
              </w:rPr>
            </w:pPr>
          </w:p>
        </w:tc>
      </w:tr>
      <w:tr w:rsidR="005E2B10" w:rsidTr="00FE5851">
        <w:trPr>
          <w:trHeight w:val="504"/>
        </w:trPr>
        <w:tc>
          <w:tcPr>
            <w:tcW w:w="1215" w:type="dxa"/>
          </w:tcPr>
          <w:p w:rsidR="005E2B10" w:rsidRPr="00007651" w:rsidRDefault="005E2B10" w:rsidP="00FE58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2014/7</w:t>
            </w:r>
          </w:p>
        </w:tc>
        <w:tc>
          <w:tcPr>
            <w:tcW w:w="1229" w:type="dxa"/>
            <w:gridSpan w:val="2"/>
          </w:tcPr>
          <w:p w:rsidR="005E2B10" w:rsidRPr="00007651" w:rsidRDefault="005E2B10" w:rsidP="00FE585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至今</w:t>
            </w:r>
          </w:p>
        </w:tc>
        <w:tc>
          <w:tcPr>
            <w:tcW w:w="1886" w:type="dxa"/>
          </w:tcPr>
          <w:p w:rsidR="005E2B10" w:rsidRPr="00007651" w:rsidRDefault="005E2B10" w:rsidP="00FE585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安容致远（北京）科技有限责任公司</w:t>
            </w:r>
          </w:p>
        </w:tc>
        <w:tc>
          <w:tcPr>
            <w:tcW w:w="1887" w:type="dxa"/>
          </w:tcPr>
          <w:p w:rsidR="005E2B10" w:rsidRPr="00007651" w:rsidRDefault="005E2B10" w:rsidP="00FE585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1175" w:type="dxa"/>
          </w:tcPr>
          <w:p w:rsidR="005E2B10" w:rsidRPr="00007651" w:rsidRDefault="005E2B10" w:rsidP="00FE585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高级</w:t>
            </w:r>
            <w:r>
              <w:rPr>
                <w:sz w:val="18"/>
                <w:szCs w:val="18"/>
              </w:rPr>
              <w:t>Android</w:t>
            </w:r>
            <w:r>
              <w:rPr>
                <w:rFonts w:hint="eastAsia"/>
                <w:sz w:val="18"/>
                <w:szCs w:val="18"/>
              </w:rPr>
              <w:t>开发工程师</w:t>
            </w:r>
          </w:p>
        </w:tc>
        <w:tc>
          <w:tcPr>
            <w:tcW w:w="1176" w:type="dxa"/>
          </w:tcPr>
          <w:p w:rsidR="005E2B10" w:rsidRPr="00007651" w:rsidRDefault="005E2B10" w:rsidP="00FE5851">
            <w:pPr>
              <w:rPr>
                <w:sz w:val="18"/>
                <w:szCs w:val="18"/>
              </w:rPr>
            </w:pPr>
          </w:p>
        </w:tc>
        <w:tc>
          <w:tcPr>
            <w:tcW w:w="1852" w:type="dxa"/>
          </w:tcPr>
          <w:p w:rsidR="005E2B10" w:rsidRPr="00007651" w:rsidRDefault="005E2B10" w:rsidP="00FE58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  <w:r>
              <w:rPr>
                <w:rFonts w:hint="eastAsia"/>
                <w:sz w:val="18"/>
                <w:szCs w:val="18"/>
              </w:rPr>
              <w:t>万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</w:tc>
      </w:tr>
      <w:tr w:rsidR="005E2B10" w:rsidTr="00FE5851">
        <w:trPr>
          <w:trHeight w:val="398"/>
        </w:trPr>
        <w:tc>
          <w:tcPr>
            <w:tcW w:w="1215" w:type="dxa"/>
          </w:tcPr>
          <w:p w:rsidR="005E2B10" w:rsidRDefault="005E2B10" w:rsidP="00FE5851"/>
        </w:tc>
        <w:tc>
          <w:tcPr>
            <w:tcW w:w="1229" w:type="dxa"/>
            <w:gridSpan w:val="2"/>
          </w:tcPr>
          <w:p w:rsidR="005E2B10" w:rsidRDefault="005E2B10" w:rsidP="00FE5851"/>
        </w:tc>
        <w:tc>
          <w:tcPr>
            <w:tcW w:w="1886" w:type="dxa"/>
          </w:tcPr>
          <w:p w:rsidR="005E2B10" w:rsidRDefault="005E2B10" w:rsidP="00FE5851"/>
        </w:tc>
        <w:tc>
          <w:tcPr>
            <w:tcW w:w="1887" w:type="dxa"/>
          </w:tcPr>
          <w:p w:rsidR="005E2B10" w:rsidRDefault="005E2B10" w:rsidP="00FE5851"/>
        </w:tc>
        <w:tc>
          <w:tcPr>
            <w:tcW w:w="1175" w:type="dxa"/>
          </w:tcPr>
          <w:p w:rsidR="005E2B10" w:rsidRDefault="005E2B10" w:rsidP="00FE5851"/>
        </w:tc>
        <w:tc>
          <w:tcPr>
            <w:tcW w:w="1176" w:type="dxa"/>
          </w:tcPr>
          <w:p w:rsidR="005E2B10" w:rsidRDefault="005E2B10" w:rsidP="00FE5851"/>
        </w:tc>
        <w:tc>
          <w:tcPr>
            <w:tcW w:w="1852" w:type="dxa"/>
          </w:tcPr>
          <w:p w:rsidR="005E2B10" w:rsidRDefault="005E2B10" w:rsidP="00FE5851"/>
        </w:tc>
      </w:tr>
      <w:tr w:rsidR="005E2B10" w:rsidTr="00FE5851">
        <w:trPr>
          <w:trHeight w:val="418"/>
        </w:trPr>
        <w:tc>
          <w:tcPr>
            <w:tcW w:w="1215" w:type="dxa"/>
          </w:tcPr>
          <w:p w:rsidR="005E2B10" w:rsidRDefault="005E2B10" w:rsidP="00FE5851"/>
        </w:tc>
        <w:tc>
          <w:tcPr>
            <w:tcW w:w="1229" w:type="dxa"/>
            <w:gridSpan w:val="2"/>
          </w:tcPr>
          <w:p w:rsidR="005E2B10" w:rsidRDefault="005E2B10" w:rsidP="00FE5851"/>
        </w:tc>
        <w:tc>
          <w:tcPr>
            <w:tcW w:w="1886" w:type="dxa"/>
          </w:tcPr>
          <w:p w:rsidR="005E2B10" w:rsidRDefault="005E2B10" w:rsidP="00FE5851"/>
        </w:tc>
        <w:tc>
          <w:tcPr>
            <w:tcW w:w="1887" w:type="dxa"/>
          </w:tcPr>
          <w:p w:rsidR="005E2B10" w:rsidRDefault="005E2B10" w:rsidP="00FE5851"/>
        </w:tc>
        <w:tc>
          <w:tcPr>
            <w:tcW w:w="1175" w:type="dxa"/>
          </w:tcPr>
          <w:p w:rsidR="005E2B10" w:rsidRDefault="005E2B10" w:rsidP="00FE5851"/>
        </w:tc>
        <w:tc>
          <w:tcPr>
            <w:tcW w:w="1176" w:type="dxa"/>
          </w:tcPr>
          <w:p w:rsidR="005E2B10" w:rsidRDefault="005E2B10" w:rsidP="00FE5851"/>
        </w:tc>
        <w:tc>
          <w:tcPr>
            <w:tcW w:w="1852" w:type="dxa"/>
          </w:tcPr>
          <w:p w:rsidR="005E2B10" w:rsidRDefault="005E2B10" w:rsidP="00FE5851"/>
        </w:tc>
      </w:tr>
    </w:tbl>
    <w:p w:rsidR="005E2B10" w:rsidRDefault="005E2B10" w:rsidP="002929B7">
      <w:pPr>
        <w:rPr>
          <w:rFonts w:eastAsia="黑体"/>
          <w:b/>
          <w:sz w:val="24"/>
        </w:rPr>
      </w:pPr>
    </w:p>
    <w:p w:rsidR="005E2B10" w:rsidRDefault="005E2B10" w:rsidP="00CE2019">
      <w:pPr>
        <w:rPr>
          <w:rFonts w:ascii="黑体" w:eastAsia="黑体"/>
          <w:sz w:val="24"/>
        </w:rPr>
      </w:pPr>
      <w:r w:rsidRPr="0026251B">
        <w:rPr>
          <w:rFonts w:eastAsia="黑体"/>
          <w:b/>
          <w:sz w:val="24"/>
        </w:rPr>
        <w:t>EDUCATION</w:t>
      </w:r>
      <w:r>
        <w:rPr>
          <w:rFonts w:eastAsia="黑体"/>
          <w:b/>
          <w:sz w:val="24"/>
        </w:rPr>
        <w:t xml:space="preserve">AL BACKGROUND </w:t>
      </w:r>
      <w:r w:rsidRPr="00E01E2C">
        <w:rPr>
          <w:rFonts w:ascii="黑体" w:eastAsia="黑体" w:hint="eastAsia"/>
          <w:sz w:val="24"/>
        </w:rPr>
        <w:t>教育及培训状况：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15"/>
        <w:gridCol w:w="7"/>
        <w:gridCol w:w="1222"/>
        <w:gridCol w:w="3773"/>
        <w:gridCol w:w="2351"/>
        <w:gridCol w:w="1852"/>
      </w:tblGrid>
      <w:tr w:rsidR="005E2B10" w:rsidTr="00FE5851">
        <w:tc>
          <w:tcPr>
            <w:tcW w:w="2444" w:type="dxa"/>
            <w:gridSpan w:val="3"/>
            <w:vAlign w:val="center"/>
          </w:tcPr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Duration</w:t>
            </w:r>
          </w:p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3773" w:type="dxa"/>
            <w:vMerge w:val="restart"/>
            <w:vAlign w:val="center"/>
          </w:tcPr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University/T</w:t>
            </w:r>
            <w:r w:rsidRPr="00007651">
              <w:rPr>
                <w:sz w:val="18"/>
                <w:szCs w:val="18"/>
              </w:rPr>
              <w:t>raining Organization</w:t>
            </w:r>
          </w:p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院校</w:t>
            </w:r>
            <w:r w:rsidRPr="00007651">
              <w:rPr>
                <w:sz w:val="18"/>
                <w:szCs w:val="18"/>
              </w:rPr>
              <w:t>/</w:t>
            </w:r>
            <w:r w:rsidRPr="00007651">
              <w:rPr>
                <w:rFonts w:hint="eastAsia"/>
                <w:sz w:val="18"/>
                <w:szCs w:val="18"/>
              </w:rPr>
              <w:t>培训单位名称</w:t>
            </w:r>
          </w:p>
        </w:tc>
        <w:tc>
          <w:tcPr>
            <w:tcW w:w="2351" w:type="dxa"/>
            <w:vMerge w:val="restart"/>
            <w:vAlign w:val="center"/>
          </w:tcPr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Major</w:t>
            </w:r>
          </w:p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852" w:type="dxa"/>
            <w:vMerge w:val="restart"/>
            <w:vAlign w:val="center"/>
          </w:tcPr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Degree/Certificate</w:t>
            </w:r>
          </w:p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学位</w:t>
            </w:r>
            <w:r w:rsidRPr="00007651">
              <w:rPr>
                <w:sz w:val="18"/>
                <w:szCs w:val="18"/>
              </w:rPr>
              <w:t>/</w:t>
            </w:r>
            <w:r w:rsidRPr="00007651">
              <w:rPr>
                <w:rFonts w:hint="eastAsia"/>
                <w:sz w:val="18"/>
                <w:szCs w:val="18"/>
              </w:rPr>
              <w:t>证书</w:t>
            </w:r>
          </w:p>
        </w:tc>
      </w:tr>
      <w:tr w:rsidR="005E2B10" w:rsidTr="00FE5851">
        <w:tc>
          <w:tcPr>
            <w:tcW w:w="1222" w:type="dxa"/>
            <w:gridSpan w:val="2"/>
            <w:vAlign w:val="center"/>
          </w:tcPr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Year/Month</w:t>
            </w:r>
            <w:r w:rsidRPr="00007651">
              <w:rPr>
                <w:rFonts w:hint="eastAsia"/>
                <w:sz w:val="18"/>
                <w:szCs w:val="18"/>
              </w:rPr>
              <w:t>年</w:t>
            </w:r>
            <w:r w:rsidRPr="00007651">
              <w:rPr>
                <w:sz w:val="18"/>
                <w:szCs w:val="18"/>
              </w:rPr>
              <w:t>/</w:t>
            </w:r>
            <w:r w:rsidRPr="00007651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1222" w:type="dxa"/>
            <w:vAlign w:val="center"/>
          </w:tcPr>
          <w:p w:rsidR="005E2B10" w:rsidRPr="00007651" w:rsidRDefault="005E2B10" w:rsidP="00FE5851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Year/Month</w:t>
            </w:r>
            <w:r w:rsidRPr="00007651">
              <w:rPr>
                <w:rFonts w:hint="eastAsia"/>
                <w:sz w:val="18"/>
                <w:szCs w:val="18"/>
              </w:rPr>
              <w:t>年</w:t>
            </w:r>
            <w:r w:rsidRPr="00007651">
              <w:rPr>
                <w:sz w:val="18"/>
                <w:szCs w:val="18"/>
              </w:rPr>
              <w:t>/</w:t>
            </w:r>
            <w:r w:rsidRPr="00007651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3773" w:type="dxa"/>
            <w:vMerge/>
          </w:tcPr>
          <w:p w:rsidR="005E2B10" w:rsidRPr="00007651" w:rsidRDefault="005E2B10" w:rsidP="00FE5851">
            <w:pPr>
              <w:rPr>
                <w:sz w:val="18"/>
                <w:szCs w:val="18"/>
              </w:rPr>
            </w:pPr>
          </w:p>
        </w:tc>
        <w:tc>
          <w:tcPr>
            <w:tcW w:w="2351" w:type="dxa"/>
            <w:vMerge/>
          </w:tcPr>
          <w:p w:rsidR="005E2B10" w:rsidRPr="00007651" w:rsidRDefault="005E2B10" w:rsidP="00FE5851">
            <w:pPr>
              <w:rPr>
                <w:sz w:val="18"/>
                <w:szCs w:val="18"/>
              </w:rPr>
            </w:pPr>
          </w:p>
        </w:tc>
        <w:tc>
          <w:tcPr>
            <w:tcW w:w="1852" w:type="dxa"/>
            <w:vMerge/>
          </w:tcPr>
          <w:p w:rsidR="005E2B10" w:rsidRPr="00007651" w:rsidRDefault="005E2B10" w:rsidP="00FE5851">
            <w:pPr>
              <w:rPr>
                <w:sz w:val="18"/>
                <w:szCs w:val="18"/>
              </w:rPr>
            </w:pPr>
          </w:p>
        </w:tc>
      </w:tr>
      <w:tr w:rsidR="005E2B10" w:rsidTr="00FE5851">
        <w:trPr>
          <w:trHeight w:val="514"/>
        </w:trPr>
        <w:tc>
          <w:tcPr>
            <w:tcW w:w="1215" w:type="dxa"/>
          </w:tcPr>
          <w:p w:rsidR="005E2B10" w:rsidRPr="00007651" w:rsidRDefault="005E2B10" w:rsidP="00FE58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2011/9</w:t>
            </w:r>
          </w:p>
        </w:tc>
        <w:tc>
          <w:tcPr>
            <w:tcW w:w="1229" w:type="dxa"/>
            <w:gridSpan w:val="2"/>
          </w:tcPr>
          <w:p w:rsidR="005E2B10" w:rsidRPr="00007651" w:rsidRDefault="005E2B10" w:rsidP="00FE58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2014/7</w:t>
            </w:r>
          </w:p>
        </w:tc>
        <w:tc>
          <w:tcPr>
            <w:tcW w:w="3773" w:type="dxa"/>
          </w:tcPr>
          <w:p w:rsidR="005E2B10" w:rsidRPr="00007651" w:rsidRDefault="005E2B10" w:rsidP="00FE585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成都信息工程大学</w:t>
            </w:r>
          </w:p>
        </w:tc>
        <w:tc>
          <w:tcPr>
            <w:tcW w:w="2351" w:type="dxa"/>
          </w:tcPr>
          <w:p w:rsidR="005E2B10" w:rsidRPr="00007651" w:rsidRDefault="005E2B10" w:rsidP="00FE585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计算机应用技术</w:t>
            </w:r>
          </w:p>
        </w:tc>
        <w:tc>
          <w:tcPr>
            <w:tcW w:w="1852" w:type="dxa"/>
          </w:tcPr>
          <w:p w:rsidR="005E2B10" w:rsidRPr="00007651" w:rsidRDefault="005E2B10" w:rsidP="00FE585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硕士</w:t>
            </w:r>
          </w:p>
        </w:tc>
      </w:tr>
      <w:tr w:rsidR="005E2B10" w:rsidTr="00FE5851">
        <w:trPr>
          <w:trHeight w:val="408"/>
        </w:trPr>
        <w:tc>
          <w:tcPr>
            <w:tcW w:w="1215" w:type="dxa"/>
          </w:tcPr>
          <w:p w:rsidR="005E2B10" w:rsidRDefault="005E2B10" w:rsidP="00FE5851">
            <w:r>
              <w:t>2006/9</w:t>
            </w:r>
          </w:p>
        </w:tc>
        <w:tc>
          <w:tcPr>
            <w:tcW w:w="1229" w:type="dxa"/>
            <w:gridSpan w:val="2"/>
          </w:tcPr>
          <w:p w:rsidR="005E2B10" w:rsidRDefault="005E2B10" w:rsidP="00FE5851">
            <w:r>
              <w:t>2010/7</w:t>
            </w:r>
          </w:p>
        </w:tc>
        <w:tc>
          <w:tcPr>
            <w:tcW w:w="3773" w:type="dxa"/>
          </w:tcPr>
          <w:p w:rsidR="005E2B10" w:rsidRDefault="005E2B10" w:rsidP="00FE5851">
            <w:r>
              <w:rPr>
                <w:rFonts w:hint="eastAsia"/>
              </w:rPr>
              <w:t>成都信息工程大学</w:t>
            </w:r>
          </w:p>
        </w:tc>
        <w:tc>
          <w:tcPr>
            <w:tcW w:w="2351" w:type="dxa"/>
          </w:tcPr>
          <w:p w:rsidR="005E2B10" w:rsidRDefault="005E2B10" w:rsidP="00FE5851">
            <w:r>
              <w:rPr>
                <w:rFonts w:hint="eastAsia"/>
              </w:rPr>
              <w:t>信息安全</w:t>
            </w:r>
          </w:p>
        </w:tc>
        <w:tc>
          <w:tcPr>
            <w:tcW w:w="1852" w:type="dxa"/>
          </w:tcPr>
          <w:p w:rsidR="005E2B10" w:rsidRDefault="005E2B10" w:rsidP="00FE5851">
            <w:r>
              <w:rPr>
                <w:rFonts w:hint="eastAsia"/>
              </w:rPr>
              <w:t>学士</w:t>
            </w:r>
          </w:p>
        </w:tc>
      </w:tr>
      <w:tr w:rsidR="005E2B10" w:rsidTr="00FE5851">
        <w:trPr>
          <w:trHeight w:val="414"/>
        </w:trPr>
        <w:tc>
          <w:tcPr>
            <w:tcW w:w="1215" w:type="dxa"/>
          </w:tcPr>
          <w:p w:rsidR="005E2B10" w:rsidRDefault="005E2B10" w:rsidP="00FE5851"/>
        </w:tc>
        <w:tc>
          <w:tcPr>
            <w:tcW w:w="1229" w:type="dxa"/>
            <w:gridSpan w:val="2"/>
          </w:tcPr>
          <w:p w:rsidR="005E2B10" w:rsidRDefault="005E2B10" w:rsidP="00FE5851"/>
        </w:tc>
        <w:tc>
          <w:tcPr>
            <w:tcW w:w="3773" w:type="dxa"/>
          </w:tcPr>
          <w:p w:rsidR="005E2B10" w:rsidRDefault="005E2B10" w:rsidP="00FE5851"/>
        </w:tc>
        <w:tc>
          <w:tcPr>
            <w:tcW w:w="2351" w:type="dxa"/>
          </w:tcPr>
          <w:p w:rsidR="005E2B10" w:rsidRDefault="005E2B10" w:rsidP="00FE5851"/>
        </w:tc>
        <w:tc>
          <w:tcPr>
            <w:tcW w:w="1852" w:type="dxa"/>
          </w:tcPr>
          <w:p w:rsidR="005E2B10" w:rsidRDefault="005E2B10" w:rsidP="00FE5851"/>
        </w:tc>
      </w:tr>
    </w:tbl>
    <w:p w:rsidR="005E2B10" w:rsidRDefault="005E2B10" w:rsidP="002929B7">
      <w:pPr>
        <w:rPr>
          <w:rFonts w:eastAsia="黑体"/>
          <w:b/>
          <w:sz w:val="24"/>
        </w:rPr>
      </w:pPr>
    </w:p>
    <w:p w:rsidR="005E2B10" w:rsidRPr="002929B7" w:rsidRDefault="005E2B10" w:rsidP="002929B7">
      <w:pPr>
        <w:rPr>
          <w:rFonts w:eastAsia="黑体"/>
          <w:b/>
          <w:sz w:val="24"/>
        </w:rPr>
      </w:pPr>
      <w:r w:rsidRPr="0026251B">
        <w:rPr>
          <w:rFonts w:eastAsia="黑体"/>
          <w:b/>
          <w:sz w:val="24"/>
        </w:rPr>
        <w:t>F</w:t>
      </w:r>
      <w:r w:rsidRPr="002929B7">
        <w:rPr>
          <w:rFonts w:eastAsia="黑体"/>
          <w:b/>
          <w:sz w:val="24"/>
        </w:rPr>
        <w:t>AMILY MEMBERS</w:t>
      </w:r>
      <w:r>
        <w:rPr>
          <w:rFonts w:eastAsia="黑体"/>
          <w:b/>
          <w:sz w:val="24"/>
        </w:rPr>
        <w:t xml:space="preserve"> </w:t>
      </w:r>
      <w:r w:rsidRPr="00783EDA">
        <w:rPr>
          <w:rFonts w:ascii="黑体" w:eastAsia="黑体" w:hint="eastAsia"/>
          <w:sz w:val="24"/>
        </w:rPr>
        <w:t>家庭情况</w:t>
      </w:r>
      <w:r w:rsidRPr="00E01E2C">
        <w:rPr>
          <w:rFonts w:ascii="黑体" w:eastAsia="黑体" w:hint="eastAsia"/>
          <w:sz w:val="24"/>
        </w:rPr>
        <w:t>：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720"/>
        <w:gridCol w:w="1278"/>
        <w:gridCol w:w="3222"/>
        <w:gridCol w:w="1916"/>
        <w:gridCol w:w="1864"/>
      </w:tblGrid>
      <w:tr w:rsidR="005E2B10" w:rsidRPr="00007651" w:rsidTr="00A95A1D">
        <w:trPr>
          <w:trHeight w:val="465"/>
        </w:trPr>
        <w:tc>
          <w:tcPr>
            <w:tcW w:w="3366" w:type="dxa"/>
            <w:gridSpan w:val="3"/>
            <w:vMerge w:val="restart"/>
            <w:vAlign w:val="center"/>
          </w:tcPr>
          <w:p w:rsidR="005E2B10" w:rsidRPr="00007651" w:rsidRDefault="005E2B10" w:rsidP="00A95A1D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Family Address/Zip Code/Telephone</w:t>
            </w:r>
          </w:p>
          <w:p w:rsidR="005E2B10" w:rsidRPr="00007651" w:rsidRDefault="005E2B10" w:rsidP="00A95A1D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家庭住址</w:t>
            </w:r>
            <w:r w:rsidRPr="00007651">
              <w:rPr>
                <w:sz w:val="18"/>
                <w:szCs w:val="18"/>
              </w:rPr>
              <w:t>/</w:t>
            </w:r>
            <w:r w:rsidRPr="00007651">
              <w:rPr>
                <w:rFonts w:hint="eastAsia"/>
                <w:sz w:val="18"/>
                <w:szCs w:val="18"/>
              </w:rPr>
              <w:t>邮政编码</w:t>
            </w:r>
            <w:r w:rsidRPr="00007651">
              <w:rPr>
                <w:sz w:val="18"/>
                <w:szCs w:val="18"/>
              </w:rPr>
              <w:t>/</w:t>
            </w:r>
            <w:r w:rsidRPr="00007651"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7002" w:type="dxa"/>
            <w:gridSpan w:val="3"/>
            <w:vAlign w:val="center"/>
          </w:tcPr>
          <w:p w:rsidR="005E2B10" w:rsidRPr="00007651" w:rsidRDefault="005E2B10" w:rsidP="00EE44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Adresss </w:t>
            </w:r>
            <w:r w:rsidRPr="00007651">
              <w:rPr>
                <w:rFonts w:hint="eastAsia"/>
                <w:sz w:val="18"/>
                <w:szCs w:val="18"/>
              </w:rPr>
              <w:t>住址：</w:t>
            </w:r>
            <w:r>
              <w:rPr>
                <w:rFonts w:hint="eastAsia"/>
                <w:sz w:val="18"/>
                <w:szCs w:val="18"/>
              </w:rPr>
              <w:t>甘肃省白银市</w:t>
            </w:r>
          </w:p>
        </w:tc>
      </w:tr>
      <w:tr w:rsidR="005E2B10" w:rsidRPr="00007651" w:rsidTr="00A95A1D">
        <w:trPr>
          <w:trHeight w:val="465"/>
        </w:trPr>
        <w:tc>
          <w:tcPr>
            <w:tcW w:w="3366" w:type="dxa"/>
            <w:gridSpan w:val="3"/>
            <w:vMerge/>
            <w:vAlign w:val="center"/>
          </w:tcPr>
          <w:p w:rsidR="005E2B10" w:rsidRPr="00007651" w:rsidRDefault="005E2B10" w:rsidP="00A95A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22" w:type="dxa"/>
            <w:vAlign w:val="center"/>
          </w:tcPr>
          <w:p w:rsidR="005E2B10" w:rsidRPr="00007651" w:rsidRDefault="005E2B10" w:rsidP="00EE44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Zip Code </w:t>
            </w:r>
            <w:r w:rsidRPr="00007651">
              <w:rPr>
                <w:rFonts w:hint="eastAsia"/>
                <w:sz w:val="18"/>
                <w:szCs w:val="18"/>
              </w:rPr>
              <w:t>邮编：</w:t>
            </w:r>
            <w:r>
              <w:rPr>
                <w:sz w:val="18"/>
                <w:szCs w:val="18"/>
              </w:rPr>
              <w:t>730900</w:t>
            </w:r>
          </w:p>
        </w:tc>
        <w:tc>
          <w:tcPr>
            <w:tcW w:w="3780" w:type="dxa"/>
            <w:gridSpan w:val="2"/>
            <w:vAlign w:val="center"/>
          </w:tcPr>
          <w:p w:rsidR="005E2B10" w:rsidRPr="00007651" w:rsidRDefault="005E2B10" w:rsidP="00EE44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Tel </w:t>
            </w:r>
            <w:r>
              <w:rPr>
                <w:rFonts w:hint="eastAsia"/>
                <w:sz w:val="18"/>
                <w:szCs w:val="18"/>
              </w:rPr>
              <w:t>固定电话</w:t>
            </w:r>
            <w:r w:rsidRPr="00007651">
              <w:rPr>
                <w:rFonts w:hint="eastAsia"/>
                <w:sz w:val="18"/>
                <w:szCs w:val="18"/>
              </w:rPr>
              <w:t>：</w:t>
            </w:r>
          </w:p>
        </w:tc>
      </w:tr>
      <w:tr w:rsidR="005E2B10" w:rsidTr="00A95A1D">
        <w:tc>
          <w:tcPr>
            <w:tcW w:w="1368" w:type="dxa"/>
            <w:vAlign w:val="center"/>
          </w:tcPr>
          <w:p w:rsidR="005E2B10" w:rsidRPr="00007651" w:rsidRDefault="005E2B10" w:rsidP="00A95A1D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Relationship</w:t>
            </w:r>
          </w:p>
          <w:p w:rsidR="005E2B10" w:rsidRPr="00007651" w:rsidRDefault="005E2B10" w:rsidP="00A95A1D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关系</w:t>
            </w:r>
          </w:p>
        </w:tc>
        <w:tc>
          <w:tcPr>
            <w:tcW w:w="720" w:type="dxa"/>
            <w:vAlign w:val="center"/>
          </w:tcPr>
          <w:p w:rsidR="005E2B10" w:rsidRPr="00007651" w:rsidRDefault="005E2B10" w:rsidP="00A95A1D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Age</w:t>
            </w:r>
          </w:p>
          <w:p w:rsidR="005E2B10" w:rsidRPr="00007651" w:rsidRDefault="005E2B10" w:rsidP="00A95A1D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1278" w:type="dxa"/>
            <w:vAlign w:val="center"/>
          </w:tcPr>
          <w:p w:rsidR="005E2B10" w:rsidRPr="00007651" w:rsidRDefault="005E2B10" w:rsidP="00A95A1D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Name</w:t>
            </w:r>
          </w:p>
          <w:p w:rsidR="005E2B10" w:rsidRPr="00007651" w:rsidRDefault="005E2B10" w:rsidP="00A95A1D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3222" w:type="dxa"/>
            <w:vAlign w:val="center"/>
          </w:tcPr>
          <w:p w:rsidR="005E2B10" w:rsidRPr="00007651" w:rsidRDefault="005E2B10" w:rsidP="00A95A1D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Company or Department</w:t>
            </w:r>
          </w:p>
          <w:p w:rsidR="005E2B10" w:rsidRPr="00007651" w:rsidRDefault="005E2B10" w:rsidP="00A95A1D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工作单位</w:t>
            </w:r>
            <w:r w:rsidRPr="00007651">
              <w:rPr>
                <w:sz w:val="18"/>
                <w:szCs w:val="18"/>
              </w:rPr>
              <w:t>/</w:t>
            </w:r>
            <w:r w:rsidRPr="00007651">
              <w:rPr>
                <w:rFonts w:hint="eastAsia"/>
                <w:sz w:val="18"/>
                <w:szCs w:val="18"/>
              </w:rPr>
              <w:t>退休前所在单位</w:t>
            </w:r>
          </w:p>
        </w:tc>
        <w:tc>
          <w:tcPr>
            <w:tcW w:w="1916" w:type="dxa"/>
            <w:vAlign w:val="center"/>
          </w:tcPr>
          <w:p w:rsidR="005E2B10" w:rsidRPr="00007651" w:rsidRDefault="005E2B10" w:rsidP="00A95A1D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Title</w:t>
            </w:r>
          </w:p>
          <w:p w:rsidR="005E2B10" w:rsidRPr="00007651" w:rsidRDefault="005E2B10" w:rsidP="00A95A1D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864" w:type="dxa"/>
            <w:vAlign w:val="center"/>
          </w:tcPr>
          <w:p w:rsidR="005E2B10" w:rsidRPr="00007651" w:rsidRDefault="005E2B10" w:rsidP="00A95A1D">
            <w:pPr>
              <w:jc w:val="center"/>
              <w:rPr>
                <w:sz w:val="18"/>
                <w:szCs w:val="18"/>
              </w:rPr>
            </w:pPr>
            <w:r w:rsidRPr="00007651">
              <w:rPr>
                <w:sz w:val="18"/>
                <w:szCs w:val="18"/>
              </w:rPr>
              <w:t>Telephone</w:t>
            </w:r>
          </w:p>
          <w:p w:rsidR="005E2B10" w:rsidRPr="00007651" w:rsidRDefault="005E2B10" w:rsidP="00A95A1D">
            <w:pPr>
              <w:jc w:val="center"/>
              <w:rPr>
                <w:sz w:val="18"/>
                <w:szCs w:val="18"/>
              </w:rPr>
            </w:pPr>
            <w:r w:rsidRPr="00007651">
              <w:rPr>
                <w:rFonts w:hint="eastAsia"/>
                <w:sz w:val="18"/>
                <w:szCs w:val="18"/>
              </w:rPr>
              <w:t>联系电话</w:t>
            </w:r>
          </w:p>
        </w:tc>
      </w:tr>
      <w:tr w:rsidR="005E2B10" w:rsidTr="00A95A1D">
        <w:trPr>
          <w:trHeight w:val="397"/>
        </w:trPr>
        <w:tc>
          <w:tcPr>
            <w:tcW w:w="1368" w:type="dxa"/>
          </w:tcPr>
          <w:p w:rsidR="005E2B10" w:rsidRPr="00783EDA" w:rsidRDefault="005E2B10" w:rsidP="00A95A1D">
            <w:pPr>
              <w:jc w:val="center"/>
              <w:rPr>
                <w:szCs w:val="21"/>
              </w:rPr>
            </w:pPr>
            <w:r w:rsidRPr="00783EDA">
              <w:rPr>
                <w:rFonts w:hint="eastAsia"/>
                <w:szCs w:val="21"/>
              </w:rPr>
              <w:t>父子</w:t>
            </w:r>
          </w:p>
        </w:tc>
        <w:tc>
          <w:tcPr>
            <w:tcW w:w="720" w:type="dxa"/>
          </w:tcPr>
          <w:p w:rsidR="005E2B10" w:rsidRPr="00A47F7E" w:rsidRDefault="005E2B10" w:rsidP="00A95A1D">
            <w:r>
              <w:t>56</w:t>
            </w:r>
          </w:p>
        </w:tc>
        <w:tc>
          <w:tcPr>
            <w:tcW w:w="1278" w:type="dxa"/>
          </w:tcPr>
          <w:p w:rsidR="005E2B10" w:rsidRPr="00007651" w:rsidRDefault="005E2B10" w:rsidP="00A95A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金鹏程</w:t>
            </w:r>
          </w:p>
        </w:tc>
        <w:tc>
          <w:tcPr>
            <w:tcW w:w="3222" w:type="dxa"/>
          </w:tcPr>
          <w:p w:rsidR="005E2B10" w:rsidRPr="00007651" w:rsidRDefault="005E2B10" w:rsidP="00A95A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西北矿冶研究院</w:t>
            </w:r>
          </w:p>
        </w:tc>
        <w:tc>
          <w:tcPr>
            <w:tcW w:w="1916" w:type="dxa"/>
          </w:tcPr>
          <w:p w:rsidR="005E2B10" w:rsidRPr="00007651" w:rsidRDefault="005E2B10" w:rsidP="00A95A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职工</w:t>
            </w:r>
          </w:p>
        </w:tc>
        <w:tc>
          <w:tcPr>
            <w:tcW w:w="1864" w:type="dxa"/>
          </w:tcPr>
          <w:p w:rsidR="005E2B10" w:rsidRPr="00007651" w:rsidRDefault="005E2B10" w:rsidP="00A95A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13909436729</w:t>
            </w:r>
          </w:p>
        </w:tc>
      </w:tr>
      <w:tr w:rsidR="005E2B10" w:rsidTr="00A95A1D">
        <w:trPr>
          <w:trHeight w:val="397"/>
        </w:trPr>
        <w:tc>
          <w:tcPr>
            <w:tcW w:w="1368" w:type="dxa"/>
          </w:tcPr>
          <w:p w:rsidR="005E2B10" w:rsidRPr="00783EDA" w:rsidRDefault="005E2B10" w:rsidP="00757226">
            <w:pPr>
              <w:jc w:val="center"/>
              <w:rPr>
                <w:szCs w:val="21"/>
              </w:rPr>
            </w:pPr>
            <w:r w:rsidRPr="00783EDA">
              <w:rPr>
                <w:rFonts w:hint="eastAsia"/>
                <w:szCs w:val="21"/>
              </w:rPr>
              <w:t>母子</w:t>
            </w:r>
          </w:p>
        </w:tc>
        <w:tc>
          <w:tcPr>
            <w:tcW w:w="720" w:type="dxa"/>
          </w:tcPr>
          <w:p w:rsidR="005E2B10" w:rsidRPr="00007651" w:rsidRDefault="005E2B10" w:rsidP="00A95A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1278" w:type="dxa"/>
          </w:tcPr>
          <w:p w:rsidR="005E2B10" w:rsidRPr="00007651" w:rsidRDefault="005E2B10" w:rsidP="00A95A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宋芝萍</w:t>
            </w:r>
          </w:p>
        </w:tc>
        <w:tc>
          <w:tcPr>
            <w:tcW w:w="3222" w:type="dxa"/>
          </w:tcPr>
          <w:p w:rsidR="005E2B10" w:rsidRPr="00007651" w:rsidRDefault="005E2B10" w:rsidP="00A95A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白银市第一小学</w:t>
            </w:r>
          </w:p>
        </w:tc>
        <w:tc>
          <w:tcPr>
            <w:tcW w:w="1916" w:type="dxa"/>
          </w:tcPr>
          <w:p w:rsidR="005E2B10" w:rsidRPr="00007651" w:rsidRDefault="005E2B10" w:rsidP="00A95A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</w:t>
            </w:r>
          </w:p>
        </w:tc>
        <w:tc>
          <w:tcPr>
            <w:tcW w:w="1864" w:type="dxa"/>
          </w:tcPr>
          <w:p w:rsidR="005E2B10" w:rsidRPr="00007651" w:rsidRDefault="005E2B10" w:rsidP="00A95A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13830098295</w:t>
            </w:r>
          </w:p>
        </w:tc>
      </w:tr>
      <w:tr w:rsidR="005E2B10" w:rsidTr="00A95A1D">
        <w:trPr>
          <w:trHeight w:val="397"/>
        </w:trPr>
        <w:tc>
          <w:tcPr>
            <w:tcW w:w="1368" w:type="dxa"/>
          </w:tcPr>
          <w:p w:rsidR="005E2B10" w:rsidRPr="00783EDA" w:rsidRDefault="005E2B10" w:rsidP="00757226">
            <w:pPr>
              <w:jc w:val="center"/>
              <w:rPr>
                <w:szCs w:val="21"/>
              </w:rPr>
            </w:pPr>
            <w:r w:rsidRPr="00783EDA">
              <w:rPr>
                <w:rFonts w:hint="eastAsia"/>
                <w:szCs w:val="21"/>
              </w:rPr>
              <w:t>配偶</w:t>
            </w:r>
          </w:p>
        </w:tc>
        <w:tc>
          <w:tcPr>
            <w:tcW w:w="720" w:type="dxa"/>
          </w:tcPr>
          <w:p w:rsidR="005E2B10" w:rsidRDefault="005E2B10" w:rsidP="00A95A1D"/>
        </w:tc>
        <w:tc>
          <w:tcPr>
            <w:tcW w:w="1278" w:type="dxa"/>
          </w:tcPr>
          <w:p w:rsidR="005E2B10" w:rsidRDefault="005E2B10" w:rsidP="00A95A1D"/>
        </w:tc>
        <w:tc>
          <w:tcPr>
            <w:tcW w:w="3222" w:type="dxa"/>
          </w:tcPr>
          <w:p w:rsidR="005E2B10" w:rsidRDefault="005E2B10" w:rsidP="00A95A1D"/>
        </w:tc>
        <w:tc>
          <w:tcPr>
            <w:tcW w:w="1916" w:type="dxa"/>
          </w:tcPr>
          <w:p w:rsidR="005E2B10" w:rsidRDefault="005E2B10" w:rsidP="00A95A1D"/>
        </w:tc>
        <w:tc>
          <w:tcPr>
            <w:tcW w:w="1864" w:type="dxa"/>
          </w:tcPr>
          <w:p w:rsidR="005E2B10" w:rsidRDefault="005E2B10" w:rsidP="00A95A1D"/>
        </w:tc>
      </w:tr>
      <w:tr w:rsidR="005E2B10" w:rsidTr="00A95A1D">
        <w:trPr>
          <w:trHeight w:val="397"/>
        </w:trPr>
        <w:tc>
          <w:tcPr>
            <w:tcW w:w="1368" w:type="dxa"/>
          </w:tcPr>
          <w:p w:rsidR="005E2B10" w:rsidRPr="00783EDA" w:rsidRDefault="005E2B10" w:rsidP="00757226">
            <w:pPr>
              <w:jc w:val="center"/>
              <w:rPr>
                <w:szCs w:val="21"/>
              </w:rPr>
            </w:pPr>
            <w:r w:rsidRPr="00783EDA">
              <w:rPr>
                <w:rFonts w:hint="eastAsia"/>
                <w:szCs w:val="21"/>
              </w:rPr>
              <w:t>子女</w:t>
            </w:r>
          </w:p>
        </w:tc>
        <w:tc>
          <w:tcPr>
            <w:tcW w:w="720" w:type="dxa"/>
          </w:tcPr>
          <w:p w:rsidR="005E2B10" w:rsidRDefault="005E2B10" w:rsidP="00A95A1D"/>
        </w:tc>
        <w:tc>
          <w:tcPr>
            <w:tcW w:w="1278" w:type="dxa"/>
          </w:tcPr>
          <w:p w:rsidR="005E2B10" w:rsidRDefault="005E2B10" w:rsidP="00A95A1D"/>
        </w:tc>
        <w:tc>
          <w:tcPr>
            <w:tcW w:w="3222" w:type="dxa"/>
          </w:tcPr>
          <w:p w:rsidR="005E2B10" w:rsidRDefault="005E2B10" w:rsidP="00A95A1D"/>
        </w:tc>
        <w:tc>
          <w:tcPr>
            <w:tcW w:w="1916" w:type="dxa"/>
          </w:tcPr>
          <w:p w:rsidR="005E2B10" w:rsidRDefault="005E2B10" w:rsidP="00A95A1D"/>
        </w:tc>
        <w:tc>
          <w:tcPr>
            <w:tcW w:w="1864" w:type="dxa"/>
          </w:tcPr>
          <w:p w:rsidR="005E2B10" w:rsidRDefault="005E2B10" w:rsidP="00A95A1D"/>
        </w:tc>
      </w:tr>
    </w:tbl>
    <w:p w:rsidR="005E2B10" w:rsidRDefault="005E2B10" w:rsidP="00DE5342">
      <w:pPr>
        <w:rPr>
          <w:rFonts w:eastAsia="黑体"/>
          <w:b/>
          <w:sz w:val="24"/>
          <w:u w:val="single"/>
        </w:rPr>
      </w:pPr>
      <w:bookmarkStart w:id="0" w:name="_GoBack"/>
      <w:bookmarkEnd w:id="0"/>
    </w:p>
    <w:p w:rsidR="005E2B10" w:rsidRPr="000F3354" w:rsidRDefault="005E2B10" w:rsidP="00DE5342">
      <w:pPr>
        <w:rPr>
          <w:rFonts w:ascii="黑体" w:eastAsia="黑体"/>
          <w:sz w:val="24"/>
        </w:rPr>
      </w:pPr>
      <w:r>
        <w:rPr>
          <w:rFonts w:eastAsia="黑体"/>
          <w:b/>
          <w:sz w:val="24"/>
          <w:u w:val="single"/>
        </w:rPr>
        <w:t xml:space="preserve">NOTIFICATION &amp; </w:t>
      </w:r>
      <w:r w:rsidRPr="0026251B">
        <w:rPr>
          <w:rFonts w:eastAsia="黑体"/>
          <w:b/>
          <w:sz w:val="24"/>
          <w:u w:val="single"/>
        </w:rPr>
        <w:t>DECLARATION</w:t>
      </w:r>
      <w:r w:rsidRPr="00553FB3">
        <w:rPr>
          <w:rFonts w:ascii="黑体" w:eastAsia="黑体"/>
          <w:sz w:val="24"/>
        </w:rPr>
        <w:t xml:space="preserve"> </w:t>
      </w:r>
      <w:r>
        <w:rPr>
          <w:rFonts w:ascii="黑体" w:eastAsia="黑体"/>
          <w:sz w:val="24"/>
        </w:rPr>
        <w:t xml:space="preserve"> </w:t>
      </w:r>
      <w:r w:rsidRPr="00553FB3">
        <w:rPr>
          <w:rFonts w:ascii="黑体" w:eastAsia="黑体" w:hint="eastAsia"/>
          <w:sz w:val="24"/>
        </w:rPr>
        <w:t>通知与声明</w:t>
      </w:r>
      <w:r>
        <w:rPr>
          <w:rFonts w:ascii="黑体" w:eastAsia="黑体" w:hint="eastAsia"/>
          <w:sz w:val="24"/>
        </w:rPr>
        <w:t>：</w:t>
      </w:r>
    </w:p>
    <w:p w:rsidR="005E2B10" w:rsidRDefault="005E2B10" w:rsidP="00553FB3">
      <w:pPr>
        <w:pStyle w:val="ListParagraph"/>
        <w:numPr>
          <w:ilvl w:val="0"/>
          <w:numId w:val="5"/>
        </w:numPr>
        <w:ind w:firstLineChars="0"/>
      </w:pPr>
      <w:r>
        <w:t>I declare that the information given above is true and correct. In addition, I agree that the company has the right to contact my previous employer(s) for further clarification in respect of my employment records. I subject myself to immediate dismissal by the company.</w:t>
      </w:r>
    </w:p>
    <w:p w:rsidR="005E2B10" w:rsidRDefault="005E2B10" w:rsidP="00553FB3">
      <w:pPr>
        <w:ind w:left="360"/>
      </w:pPr>
      <w:r>
        <w:rPr>
          <w:rFonts w:hint="eastAsia"/>
        </w:rPr>
        <w:t>我保证以上所提供情况属实，必要时，公司有权向我的前任公司对我的工作情况进行核实，同时我理解如以上证据不实可能导致立即解聘。</w:t>
      </w:r>
    </w:p>
    <w:p w:rsidR="005E2B10" w:rsidRDefault="005E2B10" w:rsidP="00553FB3">
      <w:pPr>
        <w:pStyle w:val="ListParagraph"/>
        <w:numPr>
          <w:ilvl w:val="0"/>
          <w:numId w:val="5"/>
        </w:numPr>
        <w:ind w:firstLineChars="0"/>
      </w:pPr>
      <w:r w:rsidRPr="00553FB3">
        <w:t>Please fill out the form electronically</w:t>
      </w:r>
      <w:r>
        <w:t>, print it out and sign it. Then forward the scanned copies to us.</w:t>
      </w:r>
    </w:p>
    <w:p w:rsidR="005E2B10" w:rsidRDefault="005E2B10" w:rsidP="00553FB3">
      <w:r>
        <w:t xml:space="preserve"> </w:t>
      </w:r>
      <w:r>
        <w:tab/>
      </w:r>
      <w:r>
        <w:rPr>
          <w:rFonts w:hint="eastAsia"/>
        </w:rPr>
        <w:t>请填好电子版的表格，并打印好签字。将扫描后的文件，回传给我们。</w:t>
      </w:r>
    </w:p>
    <w:p w:rsidR="005E2B10" w:rsidRDefault="005E2B10" w:rsidP="00DE5342"/>
    <w:p w:rsidR="005E2B10" w:rsidRDefault="005E2B10" w:rsidP="00DE5342">
      <w:pPr>
        <w:ind w:firstLine="435"/>
      </w:pPr>
      <w:r>
        <w:t>Date                                          Signature</w:t>
      </w:r>
    </w:p>
    <w:p w:rsidR="005E2B10" w:rsidRDefault="005E2B10" w:rsidP="00994F7F">
      <w:pPr>
        <w:ind w:firstLine="435"/>
      </w:pPr>
      <w:r>
        <w:rPr>
          <w:rFonts w:hint="eastAsia"/>
        </w:rPr>
        <w:t>日期：</w:t>
      </w:r>
      <w:r>
        <w:t xml:space="preserve">  </w:t>
      </w:r>
      <w:r>
        <w:rPr>
          <w:u w:val="single"/>
        </w:rPr>
        <w:t xml:space="preserve">                          </w:t>
      </w:r>
      <w:r>
        <w:t xml:space="preserve">               </w:t>
      </w:r>
      <w:r>
        <w:rPr>
          <w:rFonts w:hint="eastAsia"/>
        </w:rPr>
        <w:t>签名：</w:t>
      </w:r>
      <w:r>
        <w:rPr>
          <w:u w:val="single"/>
        </w:rPr>
        <w:t xml:space="preserve">                          </w:t>
      </w:r>
      <w:r>
        <w:t xml:space="preserve">  </w:t>
      </w:r>
    </w:p>
    <w:p w:rsidR="005E2B10" w:rsidRDefault="005E2B10" w:rsidP="00031E61">
      <w:pPr>
        <w:jc w:val="left"/>
      </w:pPr>
      <w:r w:rsidRPr="00B046B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7" type="#_x0000_t75" style="width:522pt;height:738.75pt;visibility:visible">
            <v:imagedata r:id="rId8" o:title=""/>
          </v:shape>
        </w:pict>
      </w:r>
    </w:p>
    <w:p w:rsidR="005E2B10" w:rsidRDefault="005E2B10" w:rsidP="00031E61">
      <w:pPr>
        <w:jc w:val="left"/>
      </w:pPr>
      <w:r w:rsidRPr="00B046BE">
        <w:rPr>
          <w:noProof/>
        </w:rPr>
        <w:pict>
          <v:shape id="图片 5" o:spid="_x0000_i1028" type="#_x0000_t75" style="width:522pt;height:738.75pt;visibility:visible">
            <v:imagedata r:id="rId9" o:title=""/>
          </v:shape>
        </w:pict>
      </w:r>
    </w:p>
    <w:sectPr w:rsidR="005E2B10" w:rsidSect="00B57614">
      <w:headerReference w:type="default" r:id="rId10"/>
      <w:footerReference w:type="default" r:id="rId11"/>
      <w:pgSz w:w="11907" w:h="16839" w:orient="landscape" w:code="8"/>
      <w:pgMar w:top="720" w:right="720" w:bottom="720" w:left="720" w:header="737" w:footer="73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B10" w:rsidRDefault="005E2B10">
      <w:r>
        <w:separator/>
      </w:r>
    </w:p>
  </w:endnote>
  <w:endnote w:type="continuationSeparator" w:id="0">
    <w:p w:rsidR="005E2B10" w:rsidRDefault="005E2B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昒? 瀡?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B10" w:rsidRPr="00021062" w:rsidRDefault="005E2B10" w:rsidP="00021062">
    <w:pPr>
      <w:pStyle w:val="Footer"/>
      <w:ind w:right="320"/>
      <w:rPr>
        <w:sz w:val="20"/>
        <w:szCs w:val="21"/>
      </w:rPr>
    </w:pPr>
    <w:r w:rsidRPr="00021062">
      <w:rPr>
        <w:sz w:val="20"/>
        <w:szCs w:val="21"/>
      </w:rPr>
      <w:t xml:space="preserve">                                                  </w:t>
    </w:r>
    <w:r>
      <w:rPr>
        <w:sz w:val="20"/>
        <w:szCs w:val="21"/>
      </w:rPr>
      <w:t xml:space="preserve">                                          LeEco.com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B10" w:rsidRDefault="005E2B10">
      <w:r>
        <w:separator/>
      </w:r>
    </w:p>
  </w:footnote>
  <w:footnote w:type="continuationSeparator" w:id="0">
    <w:p w:rsidR="005E2B10" w:rsidRDefault="005E2B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B10" w:rsidRDefault="005E2B10" w:rsidP="00B32EBC">
    <w:pPr>
      <w:pStyle w:val="Header"/>
      <w:pBdr>
        <w:bottom w:val="single" w:sz="6" w:space="0" w:color="auto"/>
      </w:pBdr>
      <w:jc w:val="both"/>
    </w:pPr>
    <w:r w:rsidRPr="00B046B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style="width:101.25pt;height:39pt;visibility:visible">
          <v:imagedata r:id="rId1" o:title=""/>
        </v:shape>
      </w:pict>
    </w:r>
    <w:r>
      <w:t xml:space="preserve">                                                                                </w:t>
    </w:r>
    <w:r w:rsidRPr="0096511A">
      <w:rPr>
        <w:rFonts w:ascii="微软雅黑" w:eastAsia="微软雅黑" w:hAnsi="微软雅黑" w:hint="eastAsia"/>
        <w:sz w:val="22"/>
      </w:rPr>
      <w:t>应聘登记表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313A3"/>
    <w:multiLevelType w:val="multilevel"/>
    <w:tmpl w:val="037313A3"/>
    <w:lvl w:ilvl="0">
      <w:start w:val="1"/>
      <w:numFmt w:val="decimal"/>
      <w:lvlText w:val="%1、"/>
      <w:lvlJc w:val="left"/>
      <w:pPr>
        <w:ind w:left="1272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392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12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232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652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72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492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912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32" w:hanging="420"/>
      </w:pPr>
      <w:rPr>
        <w:rFonts w:cs="Times New Roman"/>
      </w:rPr>
    </w:lvl>
  </w:abstractNum>
  <w:abstractNum w:abstractNumId="1">
    <w:nsid w:val="055F2A43"/>
    <w:multiLevelType w:val="hybridMultilevel"/>
    <w:tmpl w:val="C89480FC"/>
    <w:lvl w:ilvl="0" w:tplc="4566EF38">
      <w:start w:val="2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14C3B46"/>
    <w:multiLevelType w:val="hybridMultilevel"/>
    <w:tmpl w:val="14E045DC"/>
    <w:lvl w:ilvl="0" w:tplc="824AED7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0CF60DC"/>
    <w:multiLevelType w:val="hybridMultilevel"/>
    <w:tmpl w:val="2E8AF03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7A1D02A6"/>
    <w:multiLevelType w:val="hybridMultilevel"/>
    <w:tmpl w:val="97B8EDF8"/>
    <w:lvl w:ilvl="0" w:tplc="902ECD5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595C"/>
    <w:rsid w:val="000040D9"/>
    <w:rsid w:val="00007651"/>
    <w:rsid w:val="00014D76"/>
    <w:rsid w:val="00021062"/>
    <w:rsid w:val="00021390"/>
    <w:rsid w:val="000245C5"/>
    <w:rsid w:val="00031E61"/>
    <w:rsid w:val="00053199"/>
    <w:rsid w:val="0005654E"/>
    <w:rsid w:val="0008159F"/>
    <w:rsid w:val="000A0A05"/>
    <w:rsid w:val="000B54F7"/>
    <w:rsid w:val="000C17AE"/>
    <w:rsid w:val="000C3300"/>
    <w:rsid w:val="000C65D3"/>
    <w:rsid w:val="000E6E85"/>
    <w:rsid w:val="000E7DB2"/>
    <w:rsid w:val="000F10A5"/>
    <w:rsid w:val="000F3354"/>
    <w:rsid w:val="00106EFA"/>
    <w:rsid w:val="001148A4"/>
    <w:rsid w:val="00115657"/>
    <w:rsid w:val="00122B63"/>
    <w:rsid w:val="00133575"/>
    <w:rsid w:val="00153514"/>
    <w:rsid w:val="00173FE3"/>
    <w:rsid w:val="0017451A"/>
    <w:rsid w:val="0019293F"/>
    <w:rsid w:val="001A4781"/>
    <w:rsid w:val="001C2921"/>
    <w:rsid w:val="001C56B3"/>
    <w:rsid w:val="001E03B1"/>
    <w:rsid w:val="001E139D"/>
    <w:rsid w:val="00220806"/>
    <w:rsid w:val="0022769C"/>
    <w:rsid w:val="00253079"/>
    <w:rsid w:val="002574A8"/>
    <w:rsid w:val="0026251B"/>
    <w:rsid w:val="0027457F"/>
    <w:rsid w:val="0027753B"/>
    <w:rsid w:val="002855CB"/>
    <w:rsid w:val="0029029C"/>
    <w:rsid w:val="002929B7"/>
    <w:rsid w:val="00297BF7"/>
    <w:rsid w:val="002A19D9"/>
    <w:rsid w:val="002B34D6"/>
    <w:rsid w:val="002D05DD"/>
    <w:rsid w:val="002D1456"/>
    <w:rsid w:val="002E0067"/>
    <w:rsid w:val="003461DD"/>
    <w:rsid w:val="00351981"/>
    <w:rsid w:val="00352CFC"/>
    <w:rsid w:val="00353B68"/>
    <w:rsid w:val="0036042A"/>
    <w:rsid w:val="00366516"/>
    <w:rsid w:val="003862EA"/>
    <w:rsid w:val="003A7D6A"/>
    <w:rsid w:val="003F47EE"/>
    <w:rsid w:val="0040795E"/>
    <w:rsid w:val="0041192F"/>
    <w:rsid w:val="00411B58"/>
    <w:rsid w:val="004178BA"/>
    <w:rsid w:val="00435E0E"/>
    <w:rsid w:val="00440DF7"/>
    <w:rsid w:val="004425B1"/>
    <w:rsid w:val="00445662"/>
    <w:rsid w:val="004535AE"/>
    <w:rsid w:val="00490AFA"/>
    <w:rsid w:val="00495BD3"/>
    <w:rsid w:val="004A2381"/>
    <w:rsid w:val="004B0623"/>
    <w:rsid w:val="004C7CDF"/>
    <w:rsid w:val="004D55CF"/>
    <w:rsid w:val="004E1454"/>
    <w:rsid w:val="004F0907"/>
    <w:rsid w:val="004F34C2"/>
    <w:rsid w:val="005113C0"/>
    <w:rsid w:val="00530DC3"/>
    <w:rsid w:val="00542E55"/>
    <w:rsid w:val="00546EEE"/>
    <w:rsid w:val="00553FB3"/>
    <w:rsid w:val="00555DEC"/>
    <w:rsid w:val="00557BB6"/>
    <w:rsid w:val="00560754"/>
    <w:rsid w:val="0056434D"/>
    <w:rsid w:val="00574145"/>
    <w:rsid w:val="00576301"/>
    <w:rsid w:val="00581FCF"/>
    <w:rsid w:val="00584EB9"/>
    <w:rsid w:val="00587441"/>
    <w:rsid w:val="005B70CE"/>
    <w:rsid w:val="005E2B10"/>
    <w:rsid w:val="00630EDE"/>
    <w:rsid w:val="00652396"/>
    <w:rsid w:val="00656373"/>
    <w:rsid w:val="00660B37"/>
    <w:rsid w:val="00661690"/>
    <w:rsid w:val="00682622"/>
    <w:rsid w:val="006A4819"/>
    <w:rsid w:val="006A6890"/>
    <w:rsid w:val="006B2186"/>
    <w:rsid w:val="006B7285"/>
    <w:rsid w:val="006C79F1"/>
    <w:rsid w:val="006D7D2D"/>
    <w:rsid w:val="006E6E3E"/>
    <w:rsid w:val="006F0996"/>
    <w:rsid w:val="006F4EBC"/>
    <w:rsid w:val="0070315B"/>
    <w:rsid w:val="00722B09"/>
    <w:rsid w:val="00731F2F"/>
    <w:rsid w:val="00733CCF"/>
    <w:rsid w:val="00735CF6"/>
    <w:rsid w:val="007363C7"/>
    <w:rsid w:val="00757226"/>
    <w:rsid w:val="007610D1"/>
    <w:rsid w:val="00770C10"/>
    <w:rsid w:val="00772330"/>
    <w:rsid w:val="00783EDA"/>
    <w:rsid w:val="0079194B"/>
    <w:rsid w:val="007932E9"/>
    <w:rsid w:val="007969E4"/>
    <w:rsid w:val="007B1563"/>
    <w:rsid w:val="007E5F63"/>
    <w:rsid w:val="007E7EC0"/>
    <w:rsid w:val="007F1B2B"/>
    <w:rsid w:val="007F48B3"/>
    <w:rsid w:val="007F4BA9"/>
    <w:rsid w:val="008000D6"/>
    <w:rsid w:val="008028C9"/>
    <w:rsid w:val="0082189D"/>
    <w:rsid w:val="00823255"/>
    <w:rsid w:val="00836B45"/>
    <w:rsid w:val="0084561B"/>
    <w:rsid w:val="0088700A"/>
    <w:rsid w:val="00890071"/>
    <w:rsid w:val="008951CD"/>
    <w:rsid w:val="008A4002"/>
    <w:rsid w:val="008C77AB"/>
    <w:rsid w:val="008D26E9"/>
    <w:rsid w:val="008E075D"/>
    <w:rsid w:val="008F1650"/>
    <w:rsid w:val="00912DA1"/>
    <w:rsid w:val="009160BF"/>
    <w:rsid w:val="009167D0"/>
    <w:rsid w:val="00926653"/>
    <w:rsid w:val="00934A95"/>
    <w:rsid w:val="00946ABC"/>
    <w:rsid w:val="0096482C"/>
    <w:rsid w:val="0096511A"/>
    <w:rsid w:val="00994F7F"/>
    <w:rsid w:val="009A65F5"/>
    <w:rsid w:val="009B13D9"/>
    <w:rsid w:val="009E5209"/>
    <w:rsid w:val="00A01E1F"/>
    <w:rsid w:val="00A16201"/>
    <w:rsid w:val="00A17F47"/>
    <w:rsid w:val="00A201CD"/>
    <w:rsid w:val="00A24DD7"/>
    <w:rsid w:val="00A3263E"/>
    <w:rsid w:val="00A35AB5"/>
    <w:rsid w:val="00A40A5B"/>
    <w:rsid w:val="00A44A69"/>
    <w:rsid w:val="00A4519C"/>
    <w:rsid w:val="00A47F7E"/>
    <w:rsid w:val="00A5160B"/>
    <w:rsid w:val="00A95A1D"/>
    <w:rsid w:val="00A9626A"/>
    <w:rsid w:val="00AA2685"/>
    <w:rsid w:val="00AB3092"/>
    <w:rsid w:val="00AD4283"/>
    <w:rsid w:val="00B046BE"/>
    <w:rsid w:val="00B176D3"/>
    <w:rsid w:val="00B271D9"/>
    <w:rsid w:val="00B27783"/>
    <w:rsid w:val="00B31924"/>
    <w:rsid w:val="00B32EBC"/>
    <w:rsid w:val="00B57614"/>
    <w:rsid w:val="00B72710"/>
    <w:rsid w:val="00B76F17"/>
    <w:rsid w:val="00B8198C"/>
    <w:rsid w:val="00B87B0B"/>
    <w:rsid w:val="00B93004"/>
    <w:rsid w:val="00B9595C"/>
    <w:rsid w:val="00BA28CC"/>
    <w:rsid w:val="00BD50BB"/>
    <w:rsid w:val="00BF1BD5"/>
    <w:rsid w:val="00BF1BF7"/>
    <w:rsid w:val="00BF3F2A"/>
    <w:rsid w:val="00C15E87"/>
    <w:rsid w:val="00C330D1"/>
    <w:rsid w:val="00C4261A"/>
    <w:rsid w:val="00C549E6"/>
    <w:rsid w:val="00C54C4A"/>
    <w:rsid w:val="00C57BEC"/>
    <w:rsid w:val="00C76B15"/>
    <w:rsid w:val="00C91C1C"/>
    <w:rsid w:val="00C93F72"/>
    <w:rsid w:val="00CC77D7"/>
    <w:rsid w:val="00CE2019"/>
    <w:rsid w:val="00CE77C8"/>
    <w:rsid w:val="00CF3563"/>
    <w:rsid w:val="00D057BC"/>
    <w:rsid w:val="00D20D0B"/>
    <w:rsid w:val="00D24824"/>
    <w:rsid w:val="00D41507"/>
    <w:rsid w:val="00D541F3"/>
    <w:rsid w:val="00D6352C"/>
    <w:rsid w:val="00D85675"/>
    <w:rsid w:val="00DB6857"/>
    <w:rsid w:val="00DC1318"/>
    <w:rsid w:val="00DD66EB"/>
    <w:rsid w:val="00DE4792"/>
    <w:rsid w:val="00DE5342"/>
    <w:rsid w:val="00DE6D56"/>
    <w:rsid w:val="00E0062B"/>
    <w:rsid w:val="00E01E2C"/>
    <w:rsid w:val="00E03E55"/>
    <w:rsid w:val="00E421AF"/>
    <w:rsid w:val="00E710BB"/>
    <w:rsid w:val="00E92078"/>
    <w:rsid w:val="00ED2BE1"/>
    <w:rsid w:val="00EE449C"/>
    <w:rsid w:val="00F31BD9"/>
    <w:rsid w:val="00F433BF"/>
    <w:rsid w:val="00F57DBF"/>
    <w:rsid w:val="00F827C9"/>
    <w:rsid w:val="00FA3D76"/>
    <w:rsid w:val="00FB330F"/>
    <w:rsid w:val="00FC33A7"/>
    <w:rsid w:val="00FC449D"/>
    <w:rsid w:val="00FE5851"/>
    <w:rsid w:val="00FE7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61B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F10A5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A7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1D11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3A7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21062"/>
    <w:rPr>
      <w:kern w:val="2"/>
      <w:sz w:val="18"/>
    </w:rPr>
  </w:style>
  <w:style w:type="character" w:styleId="PageNumber">
    <w:name w:val="page number"/>
    <w:basedOn w:val="DefaultParagraphFont"/>
    <w:uiPriority w:val="99"/>
    <w:rsid w:val="003A7D6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57BE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11"/>
    <w:rPr>
      <w:sz w:val="0"/>
      <w:szCs w:val="0"/>
    </w:rPr>
  </w:style>
  <w:style w:type="paragraph" w:styleId="ListParagraph">
    <w:name w:val="List Paragraph"/>
    <w:basedOn w:val="Normal"/>
    <w:uiPriority w:val="99"/>
    <w:qFormat/>
    <w:rsid w:val="004535AE"/>
    <w:pPr>
      <w:ind w:firstLineChars="200" w:firstLine="420"/>
    </w:pPr>
  </w:style>
  <w:style w:type="character" w:customStyle="1" w:styleId="opdicttext1">
    <w:name w:val="op_dict_text1"/>
    <w:basedOn w:val="DefaultParagraphFont"/>
    <w:uiPriority w:val="99"/>
    <w:rsid w:val="001E139D"/>
    <w:rPr>
      <w:rFonts w:cs="Times New Roman"/>
    </w:rPr>
  </w:style>
  <w:style w:type="character" w:customStyle="1" w:styleId="opdicttext2">
    <w:name w:val="op_dict_text2"/>
    <w:basedOn w:val="DefaultParagraphFont"/>
    <w:uiPriority w:val="99"/>
    <w:rsid w:val="001E139D"/>
    <w:rPr>
      <w:rFonts w:cs="Times New Roman"/>
    </w:rPr>
  </w:style>
  <w:style w:type="character" w:styleId="Hyperlink">
    <w:name w:val="Hyperlink"/>
    <w:basedOn w:val="DefaultParagraphFont"/>
    <w:uiPriority w:val="99"/>
    <w:rsid w:val="001E139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1E139D"/>
    <w:rPr>
      <w:rFonts w:cs="Times New Roman"/>
      <w:i/>
      <w:iCs/>
    </w:rPr>
  </w:style>
  <w:style w:type="character" w:customStyle="1" w:styleId="apple-converted-space">
    <w:name w:val="apple-converted-space"/>
    <w:basedOn w:val="DefaultParagraphFont"/>
    <w:uiPriority w:val="99"/>
    <w:rsid w:val="001E139D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96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D39ulojIoIfZRfJNyuFkC1JYDwPDGD3qFSnN6o1Yyl49OIL_STecpSc3ck-f5iBTJIzAvEb0AW3wJDeb3vqZklsQJfhjlOeVB5YcT9MUfuSNfGITQgvzyS_sB7wEfxB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385</TotalTime>
  <Pages>5</Pages>
  <Words>514</Words>
  <Characters>2936</Characters>
  <Application>Microsoft Office Outlook</Application>
  <DocSecurity>0</DocSecurity>
  <Lines>0</Lines>
  <Paragraphs>0</Paragraphs>
  <ScaleCrop>false</ScaleCrop>
  <Company>www.ftpdown.com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employment</dc:title>
  <dc:subject/>
  <dc:creator>xuxianliang</dc:creator>
  <cp:keywords/>
  <dc:description/>
  <cp:lastModifiedBy>AutoBVT</cp:lastModifiedBy>
  <cp:revision>24</cp:revision>
  <cp:lastPrinted>2016-03-16T06:10:00Z</cp:lastPrinted>
  <dcterms:created xsi:type="dcterms:W3CDTF">2016-03-14T05:53:00Z</dcterms:created>
  <dcterms:modified xsi:type="dcterms:W3CDTF">2016-10-23T07:35:00Z</dcterms:modified>
</cp:coreProperties>
</file>